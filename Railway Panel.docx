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59368A4C" w:rsidR="001273C1" w:rsidRPr="00EE524F" w:rsidRDefault="001273C1" w:rsidP="00EE524F"/>
    <w:p w14:paraId="55FEEBB8" w14:textId="77777777" w:rsidR="0089777F" w:rsidRPr="0089777F" w:rsidRDefault="00E0401F" w:rsidP="008F057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712688A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050" cy="1397000"/>
                <wp:effectExtent l="0" t="0" r="635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14:paraId="16952D6A" w14:textId="0EE41636" w:rsidR="000C26A4" w:rsidRDefault="009A4986" w:rsidP="009A4986">
                                <w:pPr>
                                  <w:pStyle w:val="Title"/>
                                  <w:jc w:val="center"/>
                                </w:pPr>
                                <w:r>
                                  <w:t>Railway panel</w:t>
                                </w:r>
                              </w:p>
                              <w:p w14:paraId="73FBE610" w14:textId="77777777" w:rsidR="000C26A4" w:rsidRDefault="00000000" w:rsidP="00EE524F"/>
                            </w:sdtContent>
                          </w:sdt>
                          <w:p w14:paraId="056157CC" w14:textId="77777777" w:rsidR="000C26A4" w:rsidRDefault="000C26A4" w:rsidP="00EE5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alt="&quot;&quot;" style="position:absolute;margin-left:560.3pt;margin-top:0;width:611.5pt;height:11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" fillcolor="#4472c4 [32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14:paraId="16952D6A" w14:textId="0EE41636" w:rsidR="000C26A4" w:rsidRDefault="009A4986" w:rsidP="009A4986">
                          <w:pPr>
                            <w:pStyle w:val="Title"/>
                            <w:jc w:val="center"/>
                          </w:pPr>
                          <w:r>
                            <w:t>Railway panel</w:t>
                          </w:r>
                        </w:p>
                        <w:p w14:paraId="73FBE610" w14:textId="77777777" w:rsidR="000C26A4" w:rsidRDefault="00000000" w:rsidP="00EE524F"/>
                      </w:sdtContent>
                    </w:sdt>
                    <w:p w14:paraId="056157CC" w14:textId="77777777" w:rsidR="000C26A4" w:rsidRDefault="000C26A4" w:rsidP="00EE524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75C85F5" w14:textId="7E2508A5" w:rsidR="001273C1" w:rsidRPr="005140CB" w:rsidRDefault="002C2A52" w:rsidP="00DD1EA5">
      <w:pPr>
        <w:pStyle w:val="Subtitle"/>
      </w:pPr>
      <w:r>
        <w:t>To be developed</w:t>
      </w:r>
    </w:p>
    <w:p w14:paraId="46505D05" w14:textId="4ACCFE1D" w:rsidR="00A2705A" w:rsidRDefault="00A2705A">
      <w:pPr>
        <w:rPr>
          <w:b/>
          <w:bCs/>
        </w:rPr>
      </w:pPr>
    </w:p>
    <w:p w14:paraId="032ABCA5" w14:textId="4790D345" w:rsidR="00423CAC" w:rsidRPr="002F1227" w:rsidRDefault="00423CAC" w:rsidP="002F1227">
      <w:pPr>
        <w:rPr>
          <w:b/>
          <w:bCs/>
        </w:rPr>
      </w:pPr>
    </w:p>
    <w:p w14:paraId="6DCF6054" w14:textId="3AF90C26" w:rsidR="00705F7D" w:rsidRDefault="00705F7D" w:rsidP="009D70BA"/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320"/>
        <w:gridCol w:w="1691"/>
        <w:gridCol w:w="1287"/>
        <w:gridCol w:w="1254"/>
        <w:gridCol w:w="2423"/>
      </w:tblGrid>
      <w:tr w:rsidR="00C7671A" w14:paraId="50DD44B9" w14:textId="1127C239" w:rsidTr="0083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320" w:type="dxa"/>
          </w:tcPr>
          <w:p w14:paraId="4E0A97B8" w14:textId="77777777" w:rsidR="00C93714" w:rsidRPr="00705F7D" w:rsidRDefault="00C93714" w:rsidP="006D6837">
            <w:r>
              <w:t>Endpoints</w:t>
            </w:r>
          </w:p>
        </w:tc>
        <w:tc>
          <w:tcPr>
            <w:tcW w:w="1691" w:type="dxa"/>
          </w:tcPr>
          <w:p w14:paraId="076B5A92" w14:textId="77777777" w:rsidR="00C93714" w:rsidRPr="00705F7D" w:rsidRDefault="00C93714" w:rsidP="006D6837">
            <w:r>
              <w:t>HTTP Verb/Method</w:t>
            </w:r>
          </w:p>
        </w:tc>
        <w:tc>
          <w:tcPr>
            <w:tcW w:w="1287" w:type="dxa"/>
          </w:tcPr>
          <w:p w14:paraId="3C7E35A8" w14:textId="7BE61DD2" w:rsidR="00C93714" w:rsidRDefault="00C93714" w:rsidP="006D6837">
            <w:r>
              <w:t>Description</w:t>
            </w:r>
          </w:p>
        </w:tc>
        <w:tc>
          <w:tcPr>
            <w:tcW w:w="1254" w:type="dxa"/>
          </w:tcPr>
          <w:p w14:paraId="56935485" w14:textId="4589BF63" w:rsidR="00C93714" w:rsidRDefault="00C93714" w:rsidP="006D6837">
            <w:r>
              <w:t>Success Response</w:t>
            </w:r>
          </w:p>
        </w:tc>
        <w:tc>
          <w:tcPr>
            <w:tcW w:w="2423" w:type="dxa"/>
          </w:tcPr>
          <w:p w14:paraId="3D52CBBD" w14:textId="31E7B7B6" w:rsidR="00C93714" w:rsidRDefault="00C93714" w:rsidP="006D6837">
            <w:r>
              <w:t>Error Response</w:t>
            </w:r>
          </w:p>
        </w:tc>
      </w:tr>
      <w:tr w:rsidR="00C7671A" w14:paraId="69E35F42" w14:textId="083A5172" w:rsidTr="00831D1D">
        <w:trPr>
          <w:trHeight w:val="89"/>
        </w:trPr>
        <w:tc>
          <w:tcPr>
            <w:tcW w:w="3320" w:type="dxa"/>
          </w:tcPr>
          <w:p w14:paraId="53A24D1D" w14:textId="6862F7EB" w:rsidR="00C93714" w:rsidRPr="004155FF" w:rsidRDefault="004155FF" w:rsidP="006D6837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/trains/</w:t>
            </w:r>
          </w:p>
        </w:tc>
        <w:tc>
          <w:tcPr>
            <w:tcW w:w="1691" w:type="dxa"/>
          </w:tcPr>
          <w:p w14:paraId="14753E8F" w14:textId="0A52A9C8" w:rsidR="00C93714" w:rsidRPr="00705F7D" w:rsidRDefault="004155FF" w:rsidP="006D6837">
            <w:r>
              <w:t>GET</w:t>
            </w:r>
          </w:p>
        </w:tc>
        <w:tc>
          <w:tcPr>
            <w:tcW w:w="1287" w:type="dxa"/>
          </w:tcPr>
          <w:p w14:paraId="70EDB270" w14:textId="2958152A" w:rsidR="00C93714" w:rsidRDefault="004155FF" w:rsidP="006D6837">
            <w:r>
              <w:t xml:space="preserve">Get the list </w:t>
            </w:r>
            <w:proofErr w:type="gramStart"/>
            <w:r>
              <w:t>of  train</w:t>
            </w:r>
            <w:proofErr w:type="gramEnd"/>
          </w:p>
        </w:tc>
        <w:tc>
          <w:tcPr>
            <w:tcW w:w="1254" w:type="dxa"/>
          </w:tcPr>
          <w:p w14:paraId="19EA1CA0" w14:textId="5538950B" w:rsidR="00C93714" w:rsidRDefault="004155FF" w:rsidP="006D6837">
            <w:r>
              <w:t>Collection of Trains</w:t>
            </w:r>
          </w:p>
        </w:tc>
        <w:tc>
          <w:tcPr>
            <w:tcW w:w="2423" w:type="dxa"/>
          </w:tcPr>
          <w:p w14:paraId="40532961" w14:textId="3330AD12" w:rsidR="00C93714" w:rsidRPr="004C03AB" w:rsidRDefault="00C93714" w:rsidP="006D6837"/>
        </w:tc>
      </w:tr>
      <w:tr w:rsidR="00C7671A" w:rsidRPr="004155FF" w14:paraId="7F6EBC5C" w14:textId="0E0B1732" w:rsidTr="00831D1D">
        <w:trPr>
          <w:trHeight w:val="177"/>
        </w:trPr>
        <w:tc>
          <w:tcPr>
            <w:tcW w:w="3320" w:type="dxa"/>
          </w:tcPr>
          <w:p w14:paraId="52CA4875" w14:textId="3260BBF3" w:rsidR="00C93714" w:rsidRPr="004155FF" w:rsidRDefault="004155FF" w:rsidP="006D6837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/trains/{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trainID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354A9668" w14:textId="75223E0A" w:rsidR="00C93714" w:rsidRPr="004155FF" w:rsidRDefault="00C93714" w:rsidP="006D6837">
            <w:r w:rsidRPr="004155FF">
              <w:t>GET</w:t>
            </w:r>
          </w:p>
        </w:tc>
        <w:tc>
          <w:tcPr>
            <w:tcW w:w="1287" w:type="dxa"/>
          </w:tcPr>
          <w:p w14:paraId="0978EED3" w14:textId="2782B778" w:rsidR="00C93714" w:rsidRPr="004155FF" w:rsidRDefault="004155FF" w:rsidP="006D6837">
            <w:r w:rsidRPr="004155FF">
              <w:t xml:space="preserve">Search the </w:t>
            </w:r>
            <w:r w:rsidRPr="004155FF">
              <w:t>train</w:t>
            </w:r>
            <w:r w:rsidRPr="004155FF">
              <w:t xml:space="preserve"> detail by </w:t>
            </w:r>
            <w:r w:rsidRPr="004155FF">
              <w:t>train</w:t>
            </w:r>
            <w:r w:rsidRPr="004155FF">
              <w:t xml:space="preserve"> Id</w:t>
            </w:r>
          </w:p>
        </w:tc>
        <w:tc>
          <w:tcPr>
            <w:tcW w:w="1254" w:type="dxa"/>
          </w:tcPr>
          <w:p w14:paraId="7ABEE0BB" w14:textId="4C23604D" w:rsidR="00C93714" w:rsidRPr="004155FF" w:rsidRDefault="004155FF" w:rsidP="004155FF">
            <w:pPr>
              <w:jc w:val="center"/>
            </w:pPr>
            <w:r w:rsidRPr="004155FF">
              <w:t>Train</w:t>
            </w:r>
          </w:p>
        </w:tc>
        <w:tc>
          <w:tcPr>
            <w:tcW w:w="2423" w:type="dxa"/>
          </w:tcPr>
          <w:p w14:paraId="5A858B4A" w14:textId="74C33AB1" w:rsidR="00C93714" w:rsidRPr="004155FF" w:rsidRDefault="00C93714" w:rsidP="006D6837"/>
        </w:tc>
      </w:tr>
      <w:tr w:rsidR="00C7671A" w:rsidRPr="00705F7D" w14:paraId="468D4D9A" w14:textId="50777727" w:rsidTr="00831D1D">
        <w:trPr>
          <w:trHeight w:val="177"/>
        </w:trPr>
        <w:tc>
          <w:tcPr>
            <w:tcW w:w="3320" w:type="dxa"/>
          </w:tcPr>
          <w:p w14:paraId="563D1FF7" w14:textId="2F278529" w:rsidR="00C93714" w:rsidRPr="004155FF" w:rsidRDefault="004155FF" w:rsidP="00C85638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/trains</w:t>
            </w:r>
          </w:p>
        </w:tc>
        <w:tc>
          <w:tcPr>
            <w:tcW w:w="1691" w:type="dxa"/>
          </w:tcPr>
          <w:p w14:paraId="02001B07" w14:textId="0D65DFE7" w:rsidR="00C93714" w:rsidRPr="00705F7D" w:rsidRDefault="004155FF" w:rsidP="00145AA1">
            <w:r>
              <w:t>POST</w:t>
            </w:r>
          </w:p>
        </w:tc>
        <w:tc>
          <w:tcPr>
            <w:tcW w:w="1287" w:type="dxa"/>
          </w:tcPr>
          <w:p w14:paraId="59199C48" w14:textId="0A718D63" w:rsidR="00C93714" w:rsidRPr="00705F7D" w:rsidRDefault="004155FF" w:rsidP="00145AA1">
            <w:r>
              <w:t xml:space="preserve">Add new train to </w:t>
            </w:r>
            <w:proofErr w:type="spellStart"/>
            <w:r>
              <w:t>db</w:t>
            </w:r>
            <w:proofErr w:type="spellEnd"/>
          </w:p>
        </w:tc>
        <w:tc>
          <w:tcPr>
            <w:tcW w:w="1254" w:type="dxa"/>
          </w:tcPr>
          <w:p w14:paraId="0F45A4CF" w14:textId="684C9CAA" w:rsidR="00C93714" w:rsidRDefault="00C85638" w:rsidP="00145AA1">
            <w:r>
              <w:t xml:space="preserve">Collection of </w:t>
            </w:r>
            <w:r w:rsidR="00263CF6">
              <w:t>Trains</w:t>
            </w:r>
          </w:p>
        </w:tc>
        <w:tc>
          <w:tcPr>
            <w:tcW w:w="2423" w:type="dxa"/>
          </w:tcPr>
          <w:p w14:paraId="1222F7F3" w14:textId="77777777" w:rsidR="00C93714" w:rsidRPr="004C03AB" w:rsidRDefault="00C93714" w:rsidP="00145AA1"/>
        </w:tc>
      </w:tr>
      <w:tr w:rsidR="00C7671A" w:rsidRPr="00705F7D" w14:paraId="5000A79E" w14:textId="77777777" w:rsidTr="00831D1D">
        <w:trPr>
          <w:trHeight w:val="177"/>
        </w:trPr>
        <w:tc>
          <w:tcPr>
            <w:tcW w:w="3320" w:type="dxa"/>
          </w:tcPr>
          <w:p w14:paraId="65E7D43F" w14:textId="7B10138B" w:rsidR="00C7671A" w:rsidRPr="004155FF" w:rsidRDefault="004155FF" w:rsidP="00C85638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/trains/{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trainID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09C650FA" w14:textId="5E73DBAB" w:rsidR="00C7671A" w:rsidRDefault="00263CF6" w:rsidP="00145AA1">
            <w:r>
              <w:t>PUT</w:t>
            </w:r>
          </w:p>
        </w:tc>
        <w:tc>
          <w:tcPr>
            <w:tcW w:w="1287" w:type="dxa"/>
          </w:tcPr>
          <w:p w14:paraId="181D435D" w14:textId="5AC0B637" w:rsidR="00C7671A" w:rsidRDefault="00263CF6" w:rsidP="00145AA1">
            <w:r>
              <w:t xml:space="preserve">Update </w:t>
            </w:r>
            <w:proofErr w:type="spellStart"/>
            <w:r>
              <w:t>trainID</w:t>
            </w:r>
            <w:proofErr w:type="spellEnd"/>
            <w:r>
              <w:t xml:space="preserve"> of </w:t>
            </w:r>
            <w:r>
              <w:t>Train</w:t>
            </w:r>
          </w:p>
        </w:tc>
        <w:tc>
          <w:tcPr>
            <w:tcW w:w="1254" w:type="dxa"/>
          </w:tcPr>
          <w:p w14:paraId="35AE17A2" w14:textId="1C7F258B" w:rsidR="00C7671A" w:rsidRDefault="00263CF6" w:rsidP="00145AA1">
            <w:r>
              <w:t>Train</w:t>
            </w:r>
          </w:p>
        </w:tc>
        <w:tc>
          <w:tcPr>
            <w:tcW w:w="2423" w:type="dxa"/>
          </w:tcPr>
          <w:p w14:paraId="72CD7B50" w14:textId="77777777" w:rsidR="00C7671A" w:rsidRPr="004C03AB" w:rsidRDefault="00C7671A" w:rsidP="00145AA1"/>
        </w:tc>
      </w:tr>
    </w:tbl>
    <w:p w14:paraId="7F53D475" w14:textId="77777777" w:rsidR="00DE3F82" w:rsidRDefault="00DE3F82" w:rsidP="009D70BA"/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3707"/>
        <w:gridCol w:w="1598"/>
        <w:gridCol w:w="1747"/>
        <w:gridCol w:w="1680"/>
        <w:gridCol w:w="1243"/>
      </w:tblGrid>
      <w:tr w:rsidR="009002BC" w14:paraId="5CFEBC7A" w14:textId="7C5279E7" w:rsidTr="00EE3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1EC69B8D" w14:textId="77777777" w:rsidR="00EE3C77" w:rsidRPr="00705F7D" w:rsidRDefault="00EE3C77" w:rsidP="006D6837">
            <w:r>
              <w:t>Endpoints</w:t>
            </w:r>
          </w:p>
        </w:tc>
        <w:tc>
          <w:tcPr>
            <w:tcW w:w="0" w:type="auto"/>
          </w:tcPr>
          <w:p w14:paraId="444A427E" w14:textId="77777777" w:rsidR="00EE3C77" w:rsidRPr="00705F7D" w:rsidRDefault="00EE3C77" w:rsidP="006D6837">
            <w:r>
              <w:t>HTTP Verb/Method</w:t>
            </w:r>
          </w:p>
        </w:tc>
        <w:tc>
          <w:tcPr>
            <w:tcW w:w="0" w:type="auto"/>
          </w:tcPr>
          <w:p w14:paraId="6FE5C68B" w14:textId="77777777" w:rsidR="00EE3C77" w:rsidRDefault="00EE3C77" w:rsidP="006D6837">
            <w:r>
              <w:t>Description</w:t>
            </w:r>
          </w:p>
        </w:tc>
        <w:tc>
          <w:tcPr>
            <w:tcW w:w="0" w:type="auto"/>
          </w:tcPr>
          <w:p w14:paraId="3544A32B" w14:textId="7FA7D089" w:rsidR="00EE3C77" w:rsidRDefault="00EE3C77" w:rsidP="006D6837">
            <w:r>
              <w:t>Success Response</w:t>
            </w:r>
          </w:p>
        </w:tc>
        <w:tc>
          <w:tcPr>
            <w:tcW w:w="0" w:type="auto"/>
          </w:tcPr>
          <w:p w14:paraId="031B89FC" w14:textId="1017BE07" w:rsidR="00EE3C77" w:rsidRDefault="00EE3C77" w:rsidP="006D6837">
            <w:r>
              <w:t>Error Response</w:t>
            </w:r>
          </w:p>
        </w:tc>
      </w:tr>
      <w:tr w:rsidR="009002BC" w14:paraId="5E617448" w14:textId="031C9B5E" w:rsidTr="00EE3C77">
        <w:trPr>
          <w:trHeight w:val="89"/>
        </w:trPr>
        <w:tc>
          <w:tcPr>
            <w:tcW w:w="0" w:type="auto"/>
          </w:tcPr>
          <w:p w14:paraId="3391896F" w14:textId="050F0DA9" w:rsidR="00EE3C77" w:rsidRPr="00263CF6" w:rsidRDefault="00263CF6" w:rsidP="00BB0388">
            <w:pPr>
              <w:rPr>
                <w:rFonts w:ascii="Times New Roman" w:hAnsi="Times New Roman" w:cs="Times New Roman"/>
              </w:rPr>
            </w:pP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/stations/</w:t>
            </w:r>
          </w:p>
        </w:tc>
        <w:tc>
          <w:tcPr>
            <w:tcW w:w="0" w:type="auto"/>
          </w:tcPr>
          <w:p w14:paraId="71523D7D" w14:textId="65D4E58F" w:rsidR="00EE3C77" w:rsidRPr="00705F7D" w:rsidRDefault="00263CF6" w:rsidP="00BB0388">
            <w:r>
              <w:t>GET</w:t>
            </w:r>
          </w:p>
        </w:tc>
        <w:tc>
          <w:tcPr>
            <w:tcW w:w="0" w:type="auto"/>
          </w:tcPr>
          <w:p w14:paraId="021DFB7E" w14:textId="3853167B" w:rsidR="00263CF6" w:rsidRDefault="00263CF6" w:rsidP="00263CF6">
            <w:r>
              <w:t xml:space="preserve">Get the list of </w:t>
            </w:r>
            <w:proofErr w:type="gramStart"/>
            <w:r>
              <w:t>station</w:t>
            </w:r>
            <w:proofErr w:type="gramEnd"/>
          </w:p>
          <w:p w14:paraId="7B0DE043" w14:textId="1A77535A" w:rsidR="00EE3C77" w:rsidRDefault="00EE3C77" w:rsidP="00C7671A"/>
        </w:tc>
        <w:tc>
          <w:tcPr>
            <w:tcW w:w="0" w:type="auto"/>
          </w:tcPr>
          <w:p w14:paraId="49DD68C0" w14:textId="102824C0" w:rsidR="00263CF6" w:rsidRDefault="00263CF6" w:rsidP="00263CF6">
            <w:r>
              <w:t xml:space="preserve">Collection of </w:t>
            </w:r>
            <w:r>
              <w:t>station</w:t>
            </w:r>
          </w:p>
          <w:p w14:paraId="727D9C88" w14:textId="136662D7" w:rsidR="00EE3C77" w:rsidRDefault="00EE3C77" w:rsidP="00BB0388"/>
        </w:tc>
        <w:tc>
          <w:tcPr>
            <w:tcW w:w="0" w:type="auto"/>
          </w:tcPr>
          <w:p w14:paraId="7B8109A3" w14:textId="77777777" w:rsidR="00EE3C77" w:rsidRDefault="00EE3C77" w:rsidP="00BB0388"/>
        </w:tc>
      </w:tr>
      <w:tr w:rsidR="009002BC" w:rsidRPr="00705F7D" w14:paraId="5F93E559" w14:textId="56A66657" w:rsidTr="00EE3C77">
        <w:trPr>
          <w:trHeight w:val="177"/>
        </w:trPr>
        <w:tc>
          <w:tcPr>
            <w:tcW w:w="0" w:type="auto"/>
          </w:tcPr>
          <w:p w14:paraId="5BB6D76E" w14:textId="2BBA78C1" w:rsidR="00EE3C77" w:rsidRPr="00263CF6" w:rsidRDefault="00263CF6" w:rsidP="00C7671A">
            <w:pPr>
              <w:rPr>
                <w:rFonts w:ascii="Times New Roman" w:hAnsi="Times New Roman" w:cs="Times New Roman"/>
              </w:rPr>
            </w:pP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/stations/{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stationID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0" w:type="auto"/>
          </w:tcPr>
          <w:p w14:paraId="107378AC" w14:textId="54BE10E4" w:rsidR="00EE3C77" w:rsidRPr="00705F7D" w:rsidRDefault="00EE3C77" w:rsidP="00BB0388">
            <w:r>
              <w:t>GET</w:t>
            </w:r>
          </w:p>
        </w:tc>
        <w:tc>
          <w:tcPr>
            <w:tcW w:w="0" w:type="auto"/>
          </w:tcPr>
          <w:p w14:paraId="38E90C91" w14:textId="1E581CF7" w:rsidR="00263CF6" w:rsidRPr="00705F7D" w:rsidRDefault="00263CF6" w:rsidP="00BB0388">
            <w:r w:rsidRPr="004155FF">
              <w:t xml:space="preserve">Search the </w:t>
            </w:r>
            <w:r>
              <w:t>station</w:t>
            </w:r>
            <w:r w:rsidRPr="004155FF">
              <w:t xml:space="preserve"> detail by </w:t>
            </w:r>
            <w:r>
              <w:t>station</w:t>
            </w:r>
            <w:r w:rsidRPr="004155FF">
              <w:t xml:space="preserve"> Id</w:t>
            </w:r>
          </w:p>
        </w:tc>
        <w:tc>
          <w:tcPr>
            <w:tcW w:w="0" w:type="auto"/>
          </w:tcPr>
          <w:p w14:paraId="5884ED4D" w14:textId="0AB27D9F" w:rsidR="00263CF6" w:rsidRDefault="00263CF6" w:rsidP="00BB0388">
            <w:r>
              <w:t>Station</w:t>
            </w:r>
          </w:p>
        </w:tc>
        <w:tc>
          <w:tcPr>
            <w:tcW w:w="0" w:type="auto"/>
          </w:tcPr>
          <w:p w14:paraId="48B0EDD9" w14:textId="77777777" w:rsidR="00EE3C77" w:rsidRDefault="00EE3C77" w:rsidP="00BB0388"/>
        </w:tc>
      </w:tr>
      <w:tr w:rsidR="009002BC" w:rsidRPr="00705F7D" w14:paraId="04C36C90" w14:textId="38E9F918" w:rsidTr="00EE3C77">
        <w:trPr>
          <w:trHeight w:val="177"/>
        </w:trPr>
        <w:tc>
          <w:tcPr>
            <w:tcW w:w="0" w:type="auto"/>
          </w:tcPr>
          <w:p w14:paraId="47D27CE5" w14:textId="5892288C" w:rsidR="00EE3C77" w:rsidRPr="00263CF6" w:rsidRDefault="00263CF6" w:rsidP="00C7671A">
            <w:pPr>
              <w:tabs>
                <w:tab w:val="right" w:pos="2977"/>
              </w:tabs>
              <w:rPr>
                <w:rFonts w:ascii="Times New Roman" w:hAnsi="Times New Roman" w:cs="Times New Roman"/>
              </w:rPr>
            </w:pP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/stations</w:t>
            </w:r>
          </w:p>
        </w:tc>
        <w:tc>
          <w:tcPr>
            <w:tcW w:w="0" w:type="auto"/>
          </w:tcPr>
          <w:p w14:paraId="710E36CE" w14:textId="02400354" w:rsidR="00EE3C77" w:rsidRPr="00705F7D" w:rsidRDefault="00263CF6" w:rsidP="00BB0388">
            <w:r>
              <w:t>POST</w:t>
            </w:r>
          </w:p>
        </w:tc>
        <w:tc>
          <w:tcPr>
            <w:tcW w:w="0" w:type="auto"/>
          </w:tcPr>
          <w:p w14:paraId="49595FF7" w14:textId="018AA004" w:rsidR="00EE3C77" w:rsidRPr="00705F7D" w:rsidRDefault="00263CF6" w:rsidP="00BB0388">
            <w:r>
              <w:t xml:space="preserve">Add new station to </w:t>
            </w:r>
            <w:proofErr w:type="spellStart"/>
            <w:r>
              <w:t>db</w:t>
            </w:r>
            <w:proofErr w:type="spellEnd"/>
          </w:p>
        </w:tc>
        <w:tc>
          <w:tcPr>
            <w:tcW w:w="0" w:type="auto"/>
          </w:tcPr>
          <w:p w14:paraId="505A7AA2" w14:textId="4FC44B4E" w:rsidR="00EE3C77" w:rsidRDefault="00263CF6" w:rsidP="00BB0388">
            <w:r>
              <w:t>Station</w:t>
            </w:r>
          </w:p>
          <w:p w14:paraId="5F322CBB" w14:textId="3A1F77F0" w:rsidR="00263CF6" w:rsidRDefault="00263CF6" w:rsidP="00BB0388">
            <w:r>
              <w:t>String: Record Created Successfully</w:t>
            </w:r>
          </w:p>
        </w:tc>
        <w:tc>
          <w:tcPr>
            <w:tcW w:w="0" w:type="auto"/>
          </w:tcPr>
          <w:p w14:paraId="0305E90F" w14:textId="77777777" w:rsidR="00EE3C77" w:rsidRDefault="00EE3C77" w:rsidP="00BB0388"/>
        </w:tc>
      </w:tr>
      <w:tr w:rsidR="009002BC" w:rsidRPr="00705F7D" w14:paraId="76D20F5F" w14:textId="77777777" w:rsidTr="00EE3C77">
        <w:trPr>
          <w:trHeight w:val="177"/>
        </w:trPr>
        <w:tc>
          <w:tcPr>
            <w:tcW w:w="0" w:type="auto"/>
          </w:tcPr>
          <w:p w14:paraId="3A920E71" w14:textId="3DC0B2BF" w:rsidR="0039310E" w:rsidRPr="009002BC" w:rsidRDefault="009002BC" w:rsidP="00C7671A">
            <w:pPr>
              <w:tabs>
                <w:tab w:val="right" w:pos="2977"/>
              </w:tabs>
              <w:rPr>
                <w:rFonts w:ascii="Times New Roman" w:hAnsi="Times New Roman" w:cs="Times New Roman"/>
              </w:rPr>
            </w:pPr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/stations/{</w:t>
            </w:r>
            <w:proofErr w:type="spellStart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stationID</w:t>
            </w:r>
            <w:proofErr w:type="spellEnd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0" w:type="auto"/>
          </w:tcPr>
          <w:p w14:paraId="1040E410" w14:textId="6662E333" w:rsidR="0039310E" w:rsidRDefault="009002BC" w:rsidP="00BB0388">
            <w:r>
              <w:t>PUT</w:t>
            </w:r>
          </w:p>
        </w:tc>
        <w:tc>
          <w:tcPr>
            <w:tcW w:w="0" w:type="auto"/>
          </w:tcPr>
          <w:p w14:paraId="2479F994" w14:textId="65508BB0" w:rsidR="0039310E" w:rsidRDefault="009002BC" w:rsidP="00BB0388">
            <w:r>
              <w:t xml:space="preserve">Update </w:t>
            </w:r>
            <w:proofErr w:type="spellStart"/>
            <w:r>
              <w:t>stationID</w:t>
            </w:r>
            <w:proofErr w:type="spellEnd"/>
            <w:r>
              <w:t xml:space="preserve"> of Station</w:t>
            </w:r>
          </w:p>
        </w:tc>
        <w:tc>
          <w:tcPr>
            <w:tcW w:w="0" w:type="auto"/>
          </w:tcPr>
          <w:p w14:paraId="76686C58" w14:textId="0AA35EAD" w:rsidR="0039310E" w:rsidRDefault="009002BC" w:rsidP="00BB0388">
            <w:r>
              <w:t>Station</w:t>
            </w:r>
          </w:p>
        </w:tc>
        <w:tc>
          <w:tcPr>
            <w:tcW w:w="0" w:type="auto"/>
          </w:tcPr>
          <w:p w14:paraId="1F11540C" w14:textId="77777777" w:rsidR="0039310E" w:rsidRDefault="0039310E" w:rsidP="00BB0388"/>
        </w:tc>
      </w:tr>
      <w:tr w:rsidR="009002BC" w:rsidRPr="00705F7D" w14:paraId="6A286393" w14:textId="77777777" w:rsidTr="00EE3C77">
        <w:trPr>
          <w:trHeight w:val="177"/>
        </w:trPr>
        <w:tc>
          <w:tcPr>
            <w:tcW w:w="0" w:type="auto"/>
          </w:tcPr>
          <w:p w14:paraId="1F48BC1F" w14:textId="0051ABC0" w:rsidR="0039310E" w:rsidRDefault="0039310E" w:rsidP="00C7671A">
            <w:pPr>
              <w:tabs>
                <w:tab w:val="right" w:pos="2977"/>
              </w:tabs>
            </w:pPr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/department/</w:t>
            </w:r>
            <w:proofErr w:type="spellStart"/>
            <w:r w:rsidR="009002BC">
              <w:t>stationname</w:t>
            </w:r>
            <w:proofErr w:type="spellEnd"/>
            <w:r w:rsidR="009002BC">
              <w:t>/{</w:t>
            </w:r>
            <w:proofErr w:type="spellStart"/>
            <w:r w:rsidR="009002BC">
              <w:t>stationID</w:t>
            </w:r>
            <w:proofErr w:type="spellEnd"/>
            <w:r w:rsidR="009002BC">
              <w:t>}</w:t>
            </w:r>
          </w:p>
        </w:tc>
        <w:tc>
          <w:tcPr>
            <w:tcW w:w="0" w:type="auto"/>
          </w:tcPr>
          <w:p w14:paraId="4465BFDD" w14:textId="57CC3DD4" w:rsidR="0039310E" w:rsidRDefault="0039310E" w:rsidP="00BB0388">
            <w:r>
              <w:t>GET</w:t>
            </w:r>
          </w:p>
        </w:tc>
        <w:tc>
          <w:tcPr>
            <w:tcW w:w="0" w:type="auto"/>
          </w:tcPr>
          <w:p w14:paraId="0E7E4985" w14:textId="2E7EAE99" w:rsidR="0039310E" w:rsidRDefault="0039310E" w:rsidP="00BB0388">
            <w:r>
              <w:t xml:space="preserve">Search the </w:t>
            </w:r>
            <w:r w:rsidR="009002BC">
              <w:t>station name</w:t>
            </w:r>
            <w:r>
              <w:t xml:space="preserve"> by </w:t>
            </w:r>
            <w:proofErr w:type="spellStart"/>
            <w:r w:rsidR="009002BC">
              <w:t>stationID</w:t>
            </w:r>
            <w:proofErr w:type="spellEnd"/>
          </w:p>
        </w:tc>
        <w:tc>
          <w:tcPr>
            <w:tcW w:w="0" w:type="auto"/>
          </w:tcPr>
          <w:p w14:paraId="1DD72AB1" w14:textId="589FC61D" w:rsidR="0039310E" w:rsidRDefault="009002BC" w:rsidP="00BB0388">
            <w:r>
              <w:t>Station</w:t>
            </w:r>
          </w:p>
        </w:tc>
        <w:tc>
          <w:tcPr>
            <w:tcW w:w="0" w:type="auto"/>
          </w:tcPr>
          <w:p w14:paraId="628D84B1" w14:textId="77777777" w:rsidR="0039310E" w:rsidRDefault="0039310E" w:rsidP="00BB0388"/>
        </w:tc>
      </w:tr>
    </w:tbl>
    <w:p w14:paraId="74AA0E71" w14:textId="77777777" w:rsidR="00DE3F82" w:rsidRDefault="00DE3F82" w:rsidP="009D70BA"/>
    <w:p w14:paraId="0C1EF0DD" w14:textId="77777777" w:rsidR="00F82A50" w:rsidRDefault="00F82A50" w:rsidP="009D70BA"/>
    <w:p w14:paraId="3160FDC2" w14:textId="77777777" w:rsidR="00F82A50" w:rsidRDefault="00F82A50" w:rsidP="009D70BA"/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320"/>
        <w:gridCol w:w="1691"/>
        <w:gridCol w:w="1287"/>
        <w:gridCol w:w="1254"/>
        <w:gridCol w:w="2423"/>
      </w:tblGrid>
      <w:tr w:rsidR="009002BC" w14:paraId="0B1FBE6B" w14:textId="77777777" w:rsidTr="0023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320" w:type="dxa"/>
          </w:tcPr>
          <w:p w14:paraId="5D714A31" w14:textId="77777777" w:rsidR="009002BC" w:rsidRPr="00705F7D" w:rsidRDefault="009002BC" w:rsidP="00233700">
            <w:r>
              <w:t>Endpoints</w:t>
            </w:r>
          </w:p>
        </w:tc>
        <w:tc>
          <w:tcPr>
            <w:tcW w:w="1691" w:type="dxa"/>
          </w:tcPr>
          <w:p w14:paraId="5E382745" w14:textId="77777777" w:rsidR="009002BC" w:rsidRPr="00705F7D" w:rsidRDefault="009002BC" w:rsidP="00233700">
            <w:r>
              <w:t>HTTP Verb/Method</w:t>
            </w:r>
          </w:p>
        </w:tc>
        <w:tc>
          <w:tcPr>
            <w:tcW w:w="1287" w:type="dxa"/>
          </w:tcPr>
          <w:p w14:paraId="2B476A5E" w14:textId="77777777" w:rsidR="009002BC" w:rsidRDefault="009002BC" w:rsidP="00233700">
            <w:r>
              <w:t>Description</w:t>
            </w:r>
          </w:p>
        </w:tc>
        <w:tc>
          <w:tcPr>
            <w:tcW w:w="1254" w:type="dxa"/>
          </w:tcPr>
          <w:p w14:paraId="6DC86BFE" w14:textId="77777777" w:rsidR="009002BC" w:rsidRDefault="009002BC" w:rsidP="00233700">
            <w:r>
              <w:t>Success Response</w:t>
            </w:r>
          </w:p>
        </w:tc>
        <w:tc>
          <w:tcPr>
            <w:tcW w:w="2423" w:type="dxa"/>
          </w:tcPr>
          <w:p w14:paraId="3CE3D2EE" w14:textId="77777777" w:rsidR="009002BC" w:rsidRDefault="009002BC" w:rsidP="00233700">
            <w:r>
              <w:t>Error Response</w:t>
            </w:r>
          </w:p>
        </w:tc>
      </w:tr>
      <w:tr w:rsidR="009002BC" w14:paraId="365E9D05" w14:textId="77777777" w:rsidTr="00233700">
        <w:trPr>
          <w:trHeight w:val="89"/>
        </w:trPr>
        <w:tc>
          <w:tcPr>
            <w:tcW w:w="3320" w:type="dxa"/>
          </w:tcPr>
          <w:p w14:paraId="5BD8CD0F" w14:textId="38E50E57" w:rsidR="009002BC" w:rsidRPr="004155FF" w:rsidRDefault="009002BC" w:rsidP="00233700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route</w:t>
            </w: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</w:p>
        </w:tc>
        <w:tc>
          <w:tcPr>
            <w:tcW w:w="1691" w:type="dxa"/>
          </w:tcPr>
          <w:p w14:paraId="273FAF83" w14:textId="77777777" w:rsidR="009002BC" w:rsidRPr="00705F7D" w:rsidRDefault="009002BC" w:rsidP="00233700">
            <w:r>
              <w:t>GET</w:t>
            </w:r>
          </w:p>
        </w:tc>
        <w:tc>
          <w:tcPr>
            <w:tcW w:w="1287" w:type="dxa"/>
          </w:tcPr>
          <w:p w14:paraId="513D001E" w14:textId="4A5E6404" w:rsidR="009002BC" w:rsidRDefault="009002BC" w:rsidP="00233700">
            <w:r>
              <w:t xml:space="preserve">Get the list </w:t>
            </w:r>
            <w:proofErr w:type="gramStart"/>
            <w:r>
              <w:t xml:space="preserve">of  </w:t>
            </w:r>
            <w:r>
              <w:t>route</w:t>
            </w:r>
            <w:proofErr w:type="gramEnd"/>
          </w:p>
        </w:tc>
        <w:tc>
          <w:tcPr>
            <w:tcW w:w="1254" w:type="dxa"/>
          </w:tcPr>
          <w:p w14:paraId="2C3A5C56" w14:textId="62B16DF9" w:rsidR="009002BC" w:rsidRDefault="009002BC" w:rsidP="00233700">
            <w:r>
              <w:t xml:space="preserve">Collection of </w:t>
            </w:r>
            <w:r>
              <w:t>Routes</w:t>
            </w:r>
          </w:p>
        </w:tc>
        <w:tc>
          <w:tcPr>
            <w:tcW w:w="2423" w:type="dxa"/>
          </w:tcPr>
          <w:p w14:paraId="55F51620" w14:textId="77777777" w:rsidR="009002BC" w:rsidRPr="004C03AB" w:rsidRDefault="009002BC" w:rsidP="00233700"/>
        </w:tc>
      </w:tr>
      <w:tr w:rsidR="009002BC" w:rsidRPr="004155FF" w14:paraId="47BC2195" w14:textId="77777777" w:rsidTr="00233700">
        <w:trPr>
          <w:trHeight w:val="177"/>
        </w:trPr>
        <w:tc>
          <w:tcPr>
            <w:tcW w:w="3320" w:type="dxa"/>
          </w:tcPr>
          <w:p w14:paraId="66BAA906" w14:textId="13303298" w:rsidR="009002BC" w:rsidRPr="004155FF" w:rsidRDefault="009002BC" w:rsidP="00233700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routes</w:t>
            </w: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routeID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21F32DB6" w14:textId="77777777" w:rsidR="009002BC" w:rsidRPr="004155FF" w:rsidRDefault="009002BC" w:rsidP="00233700">
            <w:r w:rsidRPr="004155FF">
              <w:t>GET</w:t>
            </w:r>
          </w:p>
        </w:tc>
        <w:tc>
          <w:tcPr>
            <w:tcW w:w="1287" w:type="dxa"/>
          </w:tcPr>
          <w:p w14:paraId="092D737D" w14:textId="5A67EA76" w:rsidR="009002BC" w:rsidRPr="004155FF" w:rsidRDefault="009002BC" w:rsidP="00233700">
            <w:r w:rsidRPr="004155FF">
              <w:t xml:space="preserve">Search the train detail by </w:t>
            </w:r>
            <w:proofErr w:type="spellStart"/>
            <w:r>
              <w:t>route</w:t>
            </w:r>
            <w:r w:rsidRPr="004155FF">
              <w:t>Id</w:t>
            </w:r>
            <w:proofErr w:type="spellEnd"/>
          </w:p>
        </w:tc>
        <w:tc>
          <w:tcPr>
            <w:tcW w:w="1254" w:type="dxa"/>
          </w:tcPr>
          <w:p w14:paraId="2FB44A1E" w14:textId="37C1540B" w:rsidR="009002BC" w:rsidRPr="004155FF" w:rsidRDefault="009002BC" w:rsidP="00233700">
            <w:pPr>
              <w:jc w:val="center"/>
            </w:pPr>
            <w:r>
              <w:t>Route</w:t>
            </w:r>
          </w:p>
        </w:tc>
        <w:tc>
          <w:tcPr>
            <w:tcW w:w="2423" w:type="dxa"/>
          </w:tcPr>
          <w:p w14:paraId="328C3438" w14:textId="77777777" w:rsidR="009002BC" w:rsidRPr="004155FF" w:rsidRDefault="009002BC" w:rsidP="00233700"/>
        </w:tc>
      </w:tr>
      <w:tr w:rsidR="009002BC" w:rsidRPr="00705F7D" w14:paraId="66C06D8B" w14:textId="77777777" w:rsidTr="00233700">
        <w:trPr>
          <w:trHeight w:val="177"/>
        </w:trPr>
        <w:tc>
          <w:tcPr>
            <w:tcW w:w="3320" w:type="dxa"/>
          </w:tcPr>
          <w:p w14:paraId="176137C9" w14:textId="73E9D582" w:rsidR="009002BC" w:rsidRPr="004155FF" w:rsidRDefault="009002BC" w:rsidP="00233700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route/</w:t>
            </w:r>
          </w:p>
        </w:tc>
        <w:tc>
          <w:tcPr>
            <w:tcW w:w="1691" w:type="dxa"/>
          </w:tcPr>
          <w:p w14:paraId="07A5C7A8" w14:textId="77777777" w:rsidR="009002BC" w:rsidRPr="00705F7D" w:rsidRDefault="009002BC" w:rsidP="00233700">
            <w:r>
              <w:t>POST</w:t>
            </w:r>
          </w:p>
        </w:tc>
        <w:tc>
          <w:tcPr>
            <w:tcW w:w="1287" w:type="dxa"/>
          </w:tcPr>
          <w:p w14:paraId="7DE91CE4" w14:textId="63F36F11" w:rsidR="009002BC" w:rsidRPr="00705F7D" w:rsidRDefault="009002BC" w:rsidP="00233700">
            <w:r>
              <w:t xml:space="preserve">Add new </w:t>
            </w:r>
            <w:r>
              <w:t>route</w:t>
            </w:r>
            <w:r>
              <w:t xml:space="preserve"> to </w:t>
            </w:r>
            <w:proofErr w:type="spellStart"/>
            <w:r>
              <w:t>db</w:t>
            </w:r>
            <w:proofErr w:type="spellEnd"/>
          </w:p>
        </w:tc>
        <w:tc>
          <w:tcPr>
            <w:tcW w:w="1254" w:type="dxa"/>
          </w:tcPr>
          <w:p w14:paraId="7306651D" w14:textId="1413D475" w:rsidR="009002BC" w:rsidRDefault="00E70422" w:rsidP="00233700">
            <w:r>
              <w:t>String: Record Created Successfully</w:t>
            </w:r>
          </w:p>
        </w:tc>
        <w:tc>
          <w:tcPr>
            <w:tcW w:w="2423" w:type="dxa"/>
          </w:tcPr>
          <w:p w14:paraId="57620757" w14:textId="77777777" w:rsidR="009002BC" w:rsidRPr="004C03AB" w:rsidRDefault="009002BC" w:rsidP="00233700"/>
        </w:tc>
      </w:tr>
      <w:tr w:rsidR="009002BC" w:rsidRPr="00705F7D" w14:paraId="05E7BFBB" w14:textId="77777777" w:rsidTr="00233700">
        <w:trPr>
          <w:trHeight w:val="177"/>
        </w:trPr>
        <w:tc>
          <w:tcPr>
            <w:tcW w:w="3320" w:type="dxa"/>
          </w:tcPr>
          <w:p w14:paraId="7F375EA2" w14:textId="07B7C6B7" w:rsidR="009002BC" w:rsidRPr="004155FF" w:rsidRDefault="009002BC" w:rsidP="00233700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route</w:t>
            </w: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routeID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0A3677B3" w14:textId="77777777" w:rsidR="009002BC" w:rsidRDefault="009002BC" w:rsidP="00233700">
            <w:r>
              <w:t>PUT</w:t>
            </w:r>
          </w:p>
        </w:tc>
        <w:tc>
          <w:tcPr>
            <w:tcW w:w="1287" w:type="dxa"/>
          </w:tcPr>
          <w:p w14:paraId="669AB177" w14:textId="0DFED57D" w:rsidR="009002BC" w:rsidRDefault="009002BC" w:rsidP="00233700">
            <w:r>
              <w:t xml:space="preserve">Update </w:t>
            </w:r>
            <w:proofErr w:type="spellStart"/>
            <w:r>
              <w:t>routeID</w:t>
            </w:r>
            <w:proofErr w:type="spellEnd"/>
            <w:r>
              <w:t xml:space="preserve"> of </w:t>
            </w:r>
            <w:r>
              <w:t>Route</w:t>
            </w:r>
          </w:p>
        </w:tc>
        <w:tc>
          <w:tcPr>
            <w:tcW w:w="1254" w:type="dxa"/>
          </w:tcPr>
          <w:p w14:paraId="57971F36" w14:textId="7ECCF989" w:rsidR="009002BC" w:rsidRDefault="009002BC" w:rsidP="00233700">
            <w:r>
              <w:t>Route</w:t>
            </w:r>
          </w:p>
        </w:tc>
        <w:tc>
          <w:tcPr>
            <w:tcW w:w="2423" w:type="dxa"/>
          </w:tcPr>
          <w:p w14:paraId="5B95338E" w14:textId="77777777" w:rsidR="009002BC" w:rsidRPr="004C03AB" w:rsidRDefault="009002BC" w:rsidP="00233700"/>
        </w:tc>
      </w:tr>
    </w:tbl>
    <w:p w14:paraId="26B3270D" w14:textId="77777777" w:rsidR="009002BC" w:rsidRDefault="009002BC" w:rsidP="009002BC"/>
    <w:p w14:paraId="50E1E3BC" w14:textId="48C9E4D6" w:rsidR="0013310A" w:rsidRDefault="0013310A" w:rsidP="009D70BA"/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320"/>
        <w:gridCol w:w="1691"/>
        <w:gridCol w:w="1287"/>
        <w:gridCol w:w="1254"/>
        <w:gridCol w:w="2423"/>
      </w:tblGrid>
      <w:tr w:rsidR="009002BC" w14:paraId="60F6101D" w14:textId="77777777" w:rsidTr="0023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320" w:type="dxa"/>
          </w:tcPr>
          <w:p w14:paraId="2AF7BE10" w14:textId="77777777" w:rsidR="009002BC" w:rsidRPr="00705F7D" w:rsidRDefault="009002BC" w:rsidP="00233700">
            <w:r>
              <w:t>Endpoints</w:t>
            </w:r>
          </w:p>
        </w:tc>
        <w:tc>
          <w:tcPr>
            <w:tcW w:w="1691" w:type="dxa"/>
          </w:tcPr>
          <w:p w14:paraId="7D4343A0" w14:textId="77777777" w:rsidR="009002BC" w:rsidRPr="00705F7D" w:rsidRDefault="009002BC" w:rsidP="00233700">
            <w:r>
              <w:t>HTTP Verb/Method</w:t>
            </w:r>
          </w:p>
        </w:tc>
        <w:tc>
          <w:tcPr>
            <w:tcW w:w="1287" w:type="dxa"/>
          </w:tcPr>
          <w:p w14:paraId="18864CD6" w14:textId="77777777" w:rsidR="009002BC" w:rsidRDefault="009002BC" w:rsidP="00233700">
            <w:r>
              <w:t>Description</w:t>
            </w:r>
          </w:p>
        </w:tc>
        <w:tc>
          <w:tcPr>
            <w:tcW w:w="1254" w:type="dxa"/>
          </w:tcPr>
          <w:p w14:paraId="733E5D05" w14:textId="77777777" w:rsidR="009002BC" w:rsidRDefault="009002BC" w:rsidP="00233700">
            <w:r>
              <w:t>Success Response</w:t>
            </w:r>
          </w:p>
        </w:tc>
        <w:tc>
          <w:tcPr>
            <w:tcW w:w="2423" w:type="dxa"/>
          </w:tcPr>
          <w:p w14:paraId="3A837A42" w14:textId="77777777" w:rsidR="009002BC" w:rsidRDefault="009002BC" w:rsidP="00233700">
            <w:r>
              <w:t>Error Response</w:t>
            </w:r>
          </w:p>
        </w:tc>
      </w:tr>
      <w:tr w:rsidR="009002BC" w14:paraId="409C6446" w14:textId="77777777" w:rsidTr="00233700">
        <w:trPr>
          <w:trHeight w:val="89"/>
        </w:trPr>
        <w:tc>
          <w:tcPr>
            <w:tcW w:w="3320" w:type="dxa"/>
          </w:tcPr>
          <w:p w14:paraId="5AD51614" w14:textId="1D7AFB93" w:rsidR="009002BC" w:rsidRPr="004155FF" w:rsidRDefault="009002BC" w:rsidP="00233700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/t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icket</w:t>
            </w: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</w:p>
        </w:tc>
        <w:tc>
          <w:tcPr>
            <w:tcW w:w="1691" w:type="dxa"/>
          </w:tcPr>
          <w:p w14:paraId="3BBCEC89" w14:textId="77777777" w:rsidR="009002BC" w:rsidRPr="00705F7D" w:rsidRDefault="009002BC" w:rsidP="00233700">
            <w:r>
              <w:t>GET</w:t>
            </w:r>
          </w:p>
        </w:tc>
        <w:tc>
          <w:tcPr>
            <w:tcW w:w="1287" w:type="dxa"/>
          </w:tcPr>
          <w:p w14:paraId="59CB137E" w14:textId="6349C564" w:rsidR="009002BC" w:rsidRDefault="009002BC" w:rsidP="00233700">
            <w:r>
              <w:t xml:space="preserve">Get the list </w:t>
            </w:r>
            <w:proofErr w:type="gramStart"/>
            <w:r>
              <w:t xml:space="preserve">of  </w:t>
            </w:r>
            <w:r>
              <w:t>tickets</w:t>
            </w:r>
            <w:proofErr w:type="gramEnd"/>
          </w:p>
        </w:tc>
        <w:tc>
          <w:tcPr>
            <w:tcW w:w="1254" w:type="dxa"/>
          </w:tcPr>
          <w:p w14:paraId="5EB7ACCD" w14:textId="27D0E003" w:rsidR="009002BC" w:rsidRDefault="009002BC" w:rsidP="00233700">
            <w:r>
              <w:t>Collection of T</w:t>
            </w:r>
            <w:r>
              <w:t>ickets</w:t>
            </w:r>
          </w:p>
        </w:tc>
        <w:tc>
          <w:tcPr>
            <w:tcW w:w="2423" w:type="dxa"/>
          </w:tcPr>
          <w:p w14:paraId="476D211E" w14:textId="77777777" w:rsidR="009002BC" w:rsidRPr="004C03AB" w:rsidRDefault="009002BC" w:rsidP="00233700"/>
        </w:tc>
      </w:tr>
      <w:tr w:rsidR="009002BC" w:rsidRPr="004155FF" w14:paraId="6DAB95AA" w14:textId="77777777" w:rsidTr="00233700">
        <w:trPr>
          <w:trHeight w:val="177"/>
        </w:trPr>
        <w:tc>
          <w:tcPr>
            <w:tcW w:w="3320" w:type="dxa"/>
          </w:tcPr>
          <w:p w14:paraId="4ABFAC3E" w14:textId="317BBD25" w:rsidR="009002BC" w:rsidRPr="004155FF" w:rsidRDefault="009002BC" w:rsidP="00233700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/t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icket</w:t>
            </w: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icket</w:t>
            </w: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ID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363FA60F" w14:textId="77777777" w:rsidR="009002BC" w:rsidRPr="004155FF" w:rsidRDefault="009002BC" w:rsidP="00233700">
            <w:r w:rsidRPr="004155FF">
              <w:t>GET</w:t>
            </w:r>
          </w:p>
        </w:tc>
        <w:tc>
          <w:tcPr>
            <w:tcW w:w="1287" w:type="dxa"/>
          </w:tcPr>
          <w:p w14:paraId="42D257A1" w14:textId="766A1AF9" w:rsidR="009002BC" w:rsidRPr="004155FF" w:rsidRDefault="009002BC" w:rsidP="00233700">
            <w:r w:rsidRPr="004155FF">
              <w:t>Search the t</w:t>
            </w:r>
            <w:r>
              <w:t>icket</w:t>
            </w:r>
            <w:r w:rsidRPr="004155FF">
              <w:t xml:space="preserve"> detail by </w:t>
            </w:r>
            <w:r>
              <w:t>ticket</w:t>
            </w:r>
            <w:r w:rsidRPr="004155FF">
              <w:t xml:space="preserve"> Id</w:t>
            </w:r>
          </w:p>
        </w:tc>
        <w:tc>
          <w:tcPr>
            <w:tcW w:w="1254" w:type="dxa"/>
          </w:tcPr>
          <w:p w14:paraId="1A788E96" w14:textId="1A410CE7" w:rsidR="009002BC" w:rsidRPr="004155FF" w:rsidRDefault="009002BC" w:rsidP="00233700">
            <w:pPr>
              <w:jc w:val="center"/>
            </w:pPr>
            <w:r w:rsidRPr="004155FF">
              <w:t>T</w:t>
            </w:r>
            <w:r>
              <w:t>icket</w:t>
            </w:r>
          </w:p>
        </w:tc>
        <w:tc>
          <w:tcPr>
            <w:tcW w:w="2423" w:type="dxa"/>
          </w:tcPr>
          <w:p w14:paraId="1E02D4D4" w14:textId="77777777" w:rsidR="009002BC" w:rsidRPr="004155FF" w:rsidRDefault="009002BC" w:rsidP="00233700"/>
        </w:tc>
      </w:tr>
      <w:tr w:rsidR="009002BC" w:rsidRPr="00705F7D" w14:paraId="64AC732F" w14:textId="77777777" w:rsidTr="00233700">
        <w:trPr>
          <w:trHeight w:val="177"/>
        </w:trPr>
        <w:tc>
          <w:tcPr>
            <w:tcW w:w="3320" w:type="dxa"/>
          </w:tcPr>
          <w:p w14:paraId="6A9993FD" w14:textId="4DBF2B4B" w:rsidR="009002BC" w:rsidRPr="004155FF" w:rsidRDefault="009002BC" w:rsidP="00233700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/t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icket</w:t>
            </w:r>
          </w:p>
        </w:tc>
        <w:tc>
          <w:tcPr>
            <w:tcW w:w="1691" w:type="dxa"/>
          </w:tcPr>
          <w:p w14:paraId="20CF4D38" w14:textId="77777777" w:rsidR="009002BC" w:rsidRPr="00705F7D" w:rsidRDefault="009002BC" w:rsidP="00233700">
            <w:r>
              <w:t>POST</w:t>
            </w:r>
          </w:p>
        </w:tc>
        <w:tc>
          <w:tcPr>
            <w:tcW w:w="1287" w:type="dxa"/>
          </w:tcPr>
          <w:p w14:paraId="4BD21DEE" w14:textId="64902ED9" w:rsidR="009002BC" w:rsidRPr="00705F7D" w:rsidRDefault="009002BC" w:rsidP="00233700">
            <w:r>
              <w:t>Add new t</w:t>
            </w:r>
            <w:r>
              <w:t>icket</w:t>
            </w:r>
            <w:r>
              <w:t xml:space="preserve"> to </w:t>
            </w:r>
            <w:proofErr w:type="spellStart"/>
            <w:r>
              <w:t>db</w:t>
            </w:r>
            <w:proofErr w:type="spellEnd"/>
          </w:p>
        </w:tc>
        <w:tc>
          <w:tcPr>
            <w:tcW w:w="1254" w:type="dxa"/>
          </w:tcPr>
          <w:p w14:paraId="47F91D68" w14:textId="77777777" w:rsidR="00E70422" w:rsidRDefault="00E70422" w:rsidP="00233700">
            <w:r>
              <w:t>Ticket</w:t>
            </w:r>
          </w:p>
          <w:p w14:paraId="56D32354" w14:textId="56E5C666" w:rsidR="009002BC" w:rsidRDefault="00E70422" w:rsidP="00233700">
            <w:r>
              <w:t>String: Record Created Successfully</w:t>
            </w:r>
          </w:p>
        </w:tc>
        <w:tc>
          <w:tcPr>
            <w:tcW w:w="2423" w:type="dxa"/>
          </w:tcPr>
          <w:p w14:paraId="7CFF2E9F" w14:textId="77777777" w:rsidR="009002BC" w:rsidRPr="004C03AB" w:rsidRDefault="009002BC" w:rsidP="00233700"/>
        </w:tc>
      </w:tr>
      <w:tr w:rsidR="009002BC" w:rsidRPr="00705F7D" w14:paraId="51DA4551" w14:textId="77777777" w:rsidTr="00233700">
        <w:trPr>
          <w:trHeight w:val="177"/>
        </w:trPr>
        <w:tc>
          <w:tcPr>
            <w:tcW w:w="3320" w:type="dxa"/>
          </w:tcPr>
          <w:p w14:paraId="46CBC1CB" w14:textId="6068661B" w:rsidR="009002BC" w:rsidRPr="004155FF" w:rsidRDefault="009002BC" w:rsidP="00233700">
            <w:pPr>
              <w:rPr>
                <w:rFonts w:ascii="Times New Roman" w:hAnsi="Times New Roman" w:cs="Times New Roman"/>
              </w:rPr>
            </w:pP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lastRenderedPageBreak/>
              <w:t>/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/t</w:t>
            </w:r>
            <w:r w:rsidR="00E70422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ickets</w:t>
            </w: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t</w:t>
            </w:r>
            <w:r w:rsidR="00E70422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icket</w:t>
            </w:r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ID</w:t>
            </w:r>
            <w:proofErr w:type="spellEnd"/>
            <w:r w:rsidRPr="004155FF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11D65BEB" w14:textId="77777777" w:rsidR="009002BC" w:rsidRDefault="009002BC" w:rsidP="00233700">
            <w:r>
              <w:t>PUT</w:t>
            </w:r>
          </w:p>
        </w:tc>
        <w:tc>
          <w:tcPr>
            <w:tcW w:w="1287" w:type="dxa"/>
          </w:tcPr>
          <w:p w14:paraId="679111AC" w14:textId="05A20944" w:rsidR="009002BC" w:rsidRDefault="009002BC" w:rsidP="00233700">
            <w:r>
              <w:t xml:space="preserve">Update </w:t>
            </w:r>
            <w:proofErr w:type="spellStart"/>
            <w:r>
              <w:t>t</w:t>
            </w:r>
            <w:r w:rsidR="00E70422">
              <w:t>icket</w:t>
            </w:r>
            <w:r>
              <w:t>ID</w:t>
            </w:r>
            <w:proofErr w:type="spellEnd"/>
            <w:r>
              <w:t xml:space="preserve"> of Train</w:t>
            </w:r>
          </w:p>
        </w:tc>
        <w:tc>
          <w:tcPr>
            <w:tcW w:w="1254" w:type="dxa"/>
          </w:tcPr>
          <w:p w14:paraId="435FE261" w14:textId="23F67403" w:rsidR="009002BC" w:rsidRDefault="009002BC" w:rsidP="00233700">
            <w:r>
              <w:t>T</w:t>
            </w:r>
            <w:r w:rsidR="00E70422">
              <w:t>icket</w:t>
            </w:r>
          </w:p>
        </w:tc>
        <w:tc>
          <w:tcPr>
            <w:tcW w:w="2423" w:type="dxa"/>
          </w:tcPr>
          <w:p w14:paraId="507C767C" w14:textId="77777777" w:rsidR="009002BC" w:rsidRPr="004C03AB" w:rsidRDefault="009002BC" w:rsidP="00233700"/>
        </w:tc>
      </w:tr>
      <w:tr w:rsidR="00E70422" w:rsidRPr="00705F7D" w14:paraId="38709D17" w14:textId="77777777" w:rsidTr="00233700">
        <w:trPr>
          <w:trHeight w:val="177"/>
        </w:trPr>
        <w:tc>
          <w:tcPr>
            <w:tcW w:w="3320" w:type="dxa"/>
          </w:tcPr>
          <w:p w14:paraId="543D45F5" w14:textId="1EB24243" w:rsidR="00E70422" w:rsidRPr="004155FF" w:rsidRDefault="00E70422" w:rsidP="00233700">
            <w:pPr>
              <w:rPr>
                <w:rFonts w:ascii="Times New Roman" w:hAnsi="Times New Roman" w:cs="Times New Roman"/>
                <w:color w:val="111827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/tickets/{</w:t>
            </w:r>
            <w:proofErr w:type="spellStart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ticketID</w:t>
            </w:r>
            <w:proofErr w:type="spellEnd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4DB1A13E" w14:textId="6CCE0B96" w:rsidR="00E70422" w:rsidRDefault="00E70422" w:rsidP="00233700">
            <w:r>
              <w:t>DELETE</w:t>
            </w:r>
          </w:p>
        </w:tc>
        <w:tc>
          <w:tcPr>
            <w:tcW w:w="1287" w:type="dxa"/>
          </w:tcPr>
          <w:p w14:paraId="3283AE2D" w14:textId="17F1B7CC" w:rsidR="00E70422" w:rsidRDefault="00E70422" w:rsidP="00233700">
            <w:r>
              <w:t xml:space="preserve">Delete ticket by </w:t>
            </w:r>
            <w:proofErr w:type="spellStart"/>
            <w:r>
              <w:t>ticketID</w:t>
            </w:r>
            <w:proofErr w:type="spellEnd"/>
          </w:p>
        </w:tc>
        <w:tc>
          <w:tcPr>
            <w:tcW w:w="1254" w:type="dxa"/>
          </w:tcPr>
          <w:p w14:paraId="2394471F" w14:textId="77777777" w:rsidR="00E70422" w:rsidRDefault="00E70422" w:rsidP="00233700">
            <w:r>
              <w:t>Ticket</w:t>
            </w:r>
          </w:p>
          <w:p w14:paraId="00BDC859" w14:textId="53F9FD84" w:rsidR="00E70422" w:rsidRDefault="00E70422" w:rsidP="00233700">
            <w:r>
              <w:t>String: Record deleted successfully</w:t>
            </w:r>
          </w:p>
        </w:tc>
        <w:tc>
          <w:tcPr>
            <w:tcW w:w="2423" w:type="dxa"/>
          </w:tcPr>
          <w:p w14:paraId="0BBBA333" w14:textId="77777777" w:rsidR="00E70422" w:rsidRPr="004C03AB" w:rsidRDefault="00E70422" w:rsidP="00233700"/>
        </w:tc>
      </w:tr>
    </w:tbl>
    <w:p w14:paraId="3DA21F33" w14:textId="77777777" w:rsidR="009002BC" w:rsidRDefault="009002BC" w:rsidP="009002BC"/>
    <w:p w14:paraId="21CAD6E9" w14:textId="77D21C69" w:rsidR="000F01B7" w:rsidRDefault="000F01B7" w:rsidP="009D70BA"/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3767"/>
        <w:gridCol w:w="1585"/>
        <w:gridCol w:w="1759"/>
        <w:gridCol w:w="1633"/>
        <w:gridCol w:w="1231"/>
      </w:tblGrid>
      <w:tr w:rsidR="00E70422" w14:paraId="1D89216A" w14:textId="77777777" w:rsidTr="0023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57C6328D" w14:textId="77777777" w:rsidR="00E70422" w:rsidRPr="00705F7D" w:rsidRDefault="00E70422" w:rsidP="00233700">
            <w:r>
              <w:t>Endpoints</w:t>
            </w:r>
          </w:p>
        </w:tc>
        <w:tc>
          <w:tcPr>
            <w:tcW w:w="0" w:type="auto"/>
          </w:tcPr>
          <w:p w14:paraId="698E27D5" w14:textId="77777777" w:rsidR="00E70422" w:rsidRPr="00705F7D" w:rsidRDefault="00E70422" w:rsidP="00233700">
            <w:r>
              <w:t>HTTP Verb/Method</w:t>
            </w:r>
          </w:p>
        </w:tc>
        <w:tc>
          <w:tcPr>
            <w:tcW w:w="0" w:type="auto"/>
          </w:tcPr>
          <w:p w14:paraId="0D9B03B4" w14:textId="77777777" w:rsidR="00E70422" w:rsidRDefault="00E70422" w:rsidP="00233700">
            <w:r>
              <w:t>Description</w:t>
            </w:r>
          </w:p>
        </w:tc>
        <w:tc>
          <w:tcPr>
            <w:tcW w:w="0" w:type="auto"/>
          </w:tcPr>
          <w:p w14:paraId="0EE9C465" w14:textId="77777777" w:rsidR="00E70422" w:rsidRDefault="00E70422" w:rsidP="00233700">
            <w:r>
              <w:t>Success Response</w:t>
            </w:r>
          </w:p>
        </w:tc>
        <w:tc>
          <w:tcPr>
            <w:tcW w:w="0" w:type="auto"/>
          </w:tcPr>
          <w:p w14:paraId="39200C6A" w14:textId="77777777" w:rsidR="00E70422" w:rsidRDefault="00E70422" w:rsidP="00233700">
            <w:r>
              <w:t>Error Response</w:t>
            </w:r>
          </w:p>
        </w:tc>
      </w:tr>
      <w:tr w:rsidR="00E70422" w14:paraId="6FA7C9EE" w14:textId="77777777" w:rsidTr="00233700">
        <w:trPr>
          <w:trHeight w:val="89"/>
        </w:trPr>
        <w:tc>
          <w:tcPr>
            <w:tcW w:w="0" w:type="auto"/>
          </w:tcPr>
          <w:p w14:paraId="30D3B05B" w14:textId="69D623F5" w:rsidR="00E70422" w:rsidRPr="00263CF6" w:rsidRDefault="00E70422" w:rsidP="00233700">
            <w:pPr>
              <w:rPr>
                <w:rFonts w:ascii="Times New Roman" w:hAnsi="Times New Roman" w:cs="Times New Roman"/>
              </w:rPr>
            </w:pP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schedule</w:t>
            </w: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</w:p>
        </w:tc>
        <w:tc>
          <w:tcPr>
            <w:tcW w:w="0" w:type="auto"/>
          </w:tcPr>
          <w:p w14:paraId="44216C86" w14:textId="77777777" w:rsidR="00E70422" w:rsidRPr="00705F7D" w:rsidRDefault="00E70422" w:rsidP="00233700">
            <w:r>
              <w:t>GET</w:t>
            </w:r>
          </w:p>
        </w:tc>
        <w:tc>
          <w:tcPr>
            <w:tcW w:w="0" w:type="auto"/>
          </w:tcPr>
          <w:p w14:paraId="514D25DF" w14:textId="2140F5FE" w:rsidR="00E70422" w:rsidRDefault="00E70422" w:rsidP="00233700">
            <w:r>
              <w:t xml:space="preserve">Get the list of </w:t>
            </w:r>
            <w:proofErr w:type="gramStart"/>
            <w:r>
              <w:t>s</w:t>
            </w:r>
            <w:r>
              <w:t>chedules</w:t>
            </w:r>
            <w:proofErr w:type="gramEnd"/>
          </w:p>
          <w:p w14:paraId="17B2CA02" w14:textId="77777777" w:rsidR="00E70422" w:rsidRDefault="00E70422" w:rsidP="00233700"/>
        </w:tc>
        <w:tc>
          <w:tcPr>
            <w:tcW w:w="0" w:type="auto"/>
          </w:tcPr>
          <w:p w14:paraId="40FC7B14" w14:textId="4FF4090C" w:rsidR="00E70422" w:rsidRDefault="00E70422" w:rsidP="00233700">
            <w:r>
              <w:t>Collection of s</w:t>
            </w:r>
            <w:r>
              <w:t>chedules</w:t>
            </w:r>
          </w:p>
          <w:p w14:paraId="310A8BA1" w14:textId="77777777" w:rsidR="00E70422" w:rsidRDefault="00E70422" w:rsidP="00233700"/>
        </w:tc>
        <w:tc>
          <w:tcPr>
            <w:tcW w:w="0" w:type="auto"/>
          </w:tcPr>
          <w:p w14:paraId="7C9B5F66" w14:textId="77777777" w:rsidR="00E70422" w:rsidRDefault="00E70422" w:rsidP="00233700"/>
        </w:tc>
      </w:tr>
      <w:tr w:rsidR="00E70422" w14:paraId="3E932D46" w14:textId="77777777" w:rsidTr="00233700">
        <w:trPr>
          <w:trHeight w:val="177"/>
        </w:trPr>
        <w:tc>
          <w:tcPr>
            <w:tcW w:w="0" w:type="auto"/>
          </w:tcPr>
          <w:p w14:paraId="12FAB5A9" w14:textId="17B064B5" w:rsidR="00E70422" w:rsidRPr="00263CF6" w:rsidRDefault="00E70422" w:rsidP="00233700">
            <w:pPr>
              <w:rPr>
                <w:rFonts w:ascii="Times New Roman" w:hAnsi="Times New Roman" w:cs="Times New Roman"/>
              </w:rPr>
            </w:pP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schedule</w:t>
            </w: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cheduleI</w:t>
            </w: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D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0" w:type="auto"/>
          </w:tcPr>
          <w:p w14:paraId="3717D429" w14:textId="77777777" w:rsidR="00E70422" w:rsidRPr="00705F7D" w:rsidRDefault="00E70422" w:rsidP="00233700">
            <w:r>
              <w:t>GET</w:t>
            </w:r>
          </w:p>
        </w:tc>
        <w:tc>
          <w:tcPr>
            <w:tcW w:w="0" w:type="auto"/>
          </w:tcPr>
          <w:p w14:paraId="2832F27A" w14:textId="2294F49A" w:rsidR="00E70422" w:rsidRPr="00705F7D" w:rsidRDefault="00E70422" w:rsidP="00233700">
            <w:r w:rsidRPr="004155FF">
              <w:t xml:space="preserve">Search the </w:t>
            </w:r>
            <w:r>
              <w:t>s</w:t>
            </w:r>
            <w:r>
              <w:t>chedule</w:t>
            </w:r>
            <w:r w:rsidRPr="004155FF">
              <w:t xml:space="preserve"> detail by </w:t>
            </w:r>
            <w:r>
              <w:t>s</w:t>
            </w:r>
            <w:r>
              <w:t>chedule</w:t>
            </w:r>
            <w:r w:rsidRPr="004155FF">
              <w:t xml:space="preserve"> Id</w:t>
            </w:r>
          </w:p>
        </w:tc>
        <w:tc>
          <w:tcPr>
            <w:tcW w:w="0" w:type="auto"/>
          </w:tcPr>
          <w:p w14:paraId="458CF408" w14:textId="4B8D28C9" w:rsidR="00E70422" w:rsidRDefault="00E70422" w:rsidP="00233700">
            <w:r>
              <w:t>S</w:t>
            </w:r>
            <w:r>
              <w:t>chedule</w:t>
            </w:r>
          </w:p>
        </w:tc>
        <w:tc>
          <w:tcPr>
            <w:tcW w:w="0" w:type="auto"/>
          </w:tcPr>
          <w:p w14:paraId="4B7ABC35" w14:textId="77777777" w:rsidR="00E70422" w:rsidRDefault="00E70422" w:rsidP="00233700"/>
        </w:tc>
      </w:tr>
      <w:tr w:rsidR="00E70422" w14:paraId="7C87D580" w14:textId="77777777" w:rsidTr="00233700">
        <w:trPr>
          <w:trHeight w:val="177"/>
        </w:trPr>
        <w:tc>
          <w:tcPr>
            <w:tcW w:w="0" w:type="auto"/>
          </w:tcPr>
          <w:p w14:paraId="2F3C9F1D" w14:textId="4B0B1639" w:rsidR="00E70422" w:rsidRPr="00263CF6" w:rsidRDefault="00E70422" w:rsidP="00233700">
            <w:pPr>
              <w:tabs>
                <w:tab w:val="right" w:pos="2977"/>
              </w:tabs>
              <w:rPr>
                <w:rFonts w:ascii="Times New Roman" w:hAnsi="Times New Roman" w:cs="Times New Roman"/>
              </w:rPr>
            </w:pP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schedule</w:t>
            </w:r>
          </w:p>
        </w:tc>
        <w:tc>
          <w:tcPr>
            <w:tcW w:w="0" w:type="auto"/>
          </w:tcPr>
          <w:p w14:paraId="43B0D65B" w14:textId="77777777" w:rsidR="00E70422" w:rsidRPr="00705F7D" w:rsidRDefault="00E70422" w:rsidP="00233700">
            <w:r>
              <w:t>POST</w:t>
            </w:r>
          </w:p>
        </w:tc>
        <w:tc>
          <w:tcPr>
            <w:tcW w:w="0" w:type="auto"/>
          </w:tcPr>
          <w:p w14:paraId="721C2B16" w14:textId="594AB6FE" w:rsidR="00E70422" w:rsidRPr="00705F7D" w:rsidRDefault="00E70422" w:rsidP="00233700">
            <w:r>
              <w:t>Add new s</w:t>
            </w:r>
            <w:r>
              <w:t>chedule</w:t>
            </w:r>
            <w:r>
              <w:t xml:space="preserve"> to </w:t>
            </w:r>
            <w:proofErr w:type="spellStart"/>
            <w:r>
              <w:t>db</w:t>
            </w:r>
            <w:proofErr w:type="spellEnd"/>
          </w:p>
        </w:tc>
        <w:tc>
          <w:tcPr>
            <w:tcW w:w="0" w:type="auto"/>
          </w:tcPr>
          <w:p w14:paraId="3DADD684" w14:textId="633B6B12" w:rsidR="00E70422" w:rsidRDefault="00E70422" w:rsidP="00233700">
            <w:r>
              <w:t>S</w:t>
            </w:r>
            <w:r>
              <w:t>chedule</w:t>
            </w:r>
          </w:p>
          <w:p w14:paraId="510B529B" w14:textId="77777777" w:rsidR="00E70422" w:rsidRDefault="00E70422" w:rsidP="00233700">
            <w:r>
              <w:t>String: Record Created Successfully</w:t>
            </w:r>
          </w:p>
        </w:tc>
        <w:tc>
          <w:tcPr>
            <w:tcW w:w="0" w:type="auto"/>
          </w:tcPr>
          <w:p w14:paraId="3A6CD72E" w14:textId="77777777" w:rsidR="00E70422" w:rsidRDefault="00E70422" w:rsidP="00233700"/>
        </w:tc>
      </w:tr>
      <w:tr w:rsidR="00E70422" w14:paraId="602B4B1B" w14:textId="77777777" w:rsidTr="00233700">
        <w:trPr>
          <w:trHeight w:val="177"/>
        </w:trPr>
        <w:tc>
          <w:tcPr>
            <w:tcW w:w="0" w:type="auto"/>
          </w:tcPr>
          <w:p w14:paraId="02168EE2" w14:textId="758BC883" w:rsidR="00E70422" w:rsidRPr="009002BC" w:rsidRDefault="00E70422" w:rsidP="00233700">
            <w:pPr>
              <w:tabs>
                <w:tab w:val="right" w:pos="2977"/>
              </w:tabs>
              <w:rPr>
                <w:rFonts w:ascii="Times New Roman" w:hAnsi="Times New Roman" w:cs="Times New Roman"/>
              </w:rPr>
            </w:pPr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chedule</w:t>
            </w:r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chedule</w:t>
            </w:r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ID</w:t>
            </w:r>
            <w:proofErr w:type="spellEnd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0" w:type="auto"/>
          </w:tcPr>
          <w:p w14:paraId="36741F7C" w14:textId="77777777" w:rsidR="00E70422" w:rsidRDefault="00E70422" w:rsidP="00233700">
            <w:r>
              <w:t>PUT</w:t>
            </w:r>
          </w:p>
        </w:tc>
        <w:tc>
          <w:tcPr>
            <w:tcW w:w="0" w:type="auto"/>
          </w:tcPr>
          <w:p w14:paraId="1FE8B869" w14:textId="11DC04E3" w:rsidR="00E70422" w:rsidRDefault="00E70422" w:rsidP="00233700">
            <w:r>
              <w:t xml:space="preserve">Update </w:t>
            </w:r>
            <w:proofErr w:type="spellStart"/>
            <w:r>
              <w:t>s</w:t>
            </w:r>
            <w:r>
              <w:t>chedule</w:t>
            </w:r>
            <w:r>
              <w:t>ID</w:t>
            </w:r>
            <w:proofErr w:type="spellEnd"/>
            <w:r>
              <w:t xml:space="preserve"> of Station</w:t>
            </w:r>
          </w:p>
        </w:tc>
        <w:tc>
          <w:tcPr>
            <w:tcW w:w="0" w:type="auto"/>
          </w:tcPr>
          <w:p w14:paraId="3DF74EE4" w14:textId="565C1115" w:rsidR="00E70422" w:rsidRDefault="00E70422" w:rsidP="00233700">
            <w:r>
              <w:t>S</w:t>
            </w:r>
            <w:r>
              <w:t>chedule</w:t>
            </w:r>
          </w:p>
        </w:tc>
        <w:tc>
          <w:tcPr>
            <w:tcW w:w="0" w:type="auto"/>
          </w:tcPr>
          <w:p w14:paraId="539A43E3" w14:textId="77777777" w:rsidR="00E70422" w:rsidRDefault="00E70422" w:rsidP="00233700"/>
        </w:tc>
      </w:tr>
      <w:tr w:rsidR="00E70422" w14:paraId="6D7709CF" w14:textId="77777777" w:rsidTr="00233700">
        <w:trPr>
          <w:trHeight w:val="177"/>
        </w:trPr>
        <w:tc>
          <w:tcPr>
            <w:tcW w:w="0" w:type="auto"/>
          </w:tcPr>
          <w:p w14:paraId="77ED3D5F" w14:textId="2CC32E7E" w:rsidR="00E70422" w:rsidRPr="00E70422" w:rsidRDefault="00E70422" w:rsidP="00233700">
            <w:pPr>
              <w:tabs>
                <w:tab w:val="right" w:pos="2977"/>
              </w:tabs>
              <w:rPr>
                <w:rFonts w:ascii="Times New Roman" w:hAnsi="Times New Roman" w:cs="Times New Roman"/>
              </w:rPr>
            </w:pPr>
            <w:r w:rsidRPr="00E70422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E70422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E70422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/schedules/{</w:t>
            </w:r>
            <w:proofErr w:type="spellStart"/>
            <w:r w:rsidRPr="00E70422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scheduleID</w:t>
            </w:r>
            <w:proofErr w:type="spellEnd"/>
            <w:r w:rsidRPr="00E70422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}/</w:t>
            </w:r>
            <w:proofErr w:type="spellStart"/>
            <w:r w:rsidRPr="00E70422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dayOfWeek</w:t>
            </w:r>
            <w:proofErr w:type="spellEnd"/>
          </w:p>
        </w:tc>
        <w:tc>
          <w:tcPr>
            <w:tcW w:w="0" w:type="auto"/>
          </w:tcPr>
          <w:p w14:paraId="63585B4C" w14:textId="77777777" w:rsidR="00E70422" w:rsidRDefault="00E70422" w:rsidP="00233700">
            <w:r>
              <w:t>GET</w:t>
            </w:r>
          </w:p>
        </w:tc>
        <w:tc>
          <w:tcPr>
            <w:tcW w:w="0" w:type="auto"/>
          </w:tcPr>
          <w:p w14:paraId="4FB36121" w14:textId="6777740B" w:rsidR="00E70422" w:rsidRDefault="00E70422" w:rsidP="00233700">
            <w:r>
              <w:t xml:space="preserve">Search the </w:t>
            </w:r>
            <w:proofErr w:type="spellStart"/>
            <w:r>
              <w:t>dayOfWeek</w:t>
            </w:r>
            <w:proofErr w:type="spellEnd"/>
            <w:r>
              <w:t xml:space="preserve"> by </w:t>
            </w:r>
            <w:proofErr w:type="spellStart"/>
            <w:r w:rsidR="00455E18">
              <w:t>scheduleID</w:t>
            </w:r>
            <w:proofErr w:type="spellEnd"/>
          </w:p>
        </w:tc>
        <w:tc>
          <w:tcPr>
            <w:tcW w:w="0" w:type="auto"/>
          </w:tcPr>
          <w:p w14:paraId="2FA205C2" w14:textId="2D8EA0EE" w:rsidR="00E70422" w:rsidRDefault="00E70422" w:rsidP="00233700">
            <w:r>
              <w:t>S</w:t>
            </w:r>
            <w:r w:rsidR="00455E18">
              <w:t>chedule</w:t>
            </w:r>
          </w:p>
        </w:tc>
        <w:tc>
          <w:tcPr>
            <w:tcW w:w="0" w:type="auto"/>
          </w:tcPr>
          <w:p w14:paraId="75C3A3FD" w14:textId="77777777" w:rsidR="00E70422" w:rsidRDefault="00E70422" w:rsidP="00233700"/>
        </w:tc>
      </w:tr>
    </w:tbl>
    <w:p w14:paraId="0E619A67" w14:textId="009A43EF" w:rsidR="00B641B4" w:rsidRDefault="00B641B4" w:rsidP="009D70BA"/>
    <w:p w14:paraId="392CDC80" w14:textId="0913E895" w:rsidR="00455E18" w:rsidRDefault="00455E18" w:rsidP="009D70BA"/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3289"/>
        <w:gridCol w:w="1558"/>
        <w:gridCol w:w="2050"/>
        <w:gridCol w:w="1871"/>
        <w:gridCol w:w="1207"/>
      </w:tblGrid>
      <w:tr w:rsidR="00455E18" w14:paraId="508A4623" w14:textId="77777777" w:rsidTr="0023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12557B91" w14:textId="77777777" w:rsidR="00455E18" w:rsidRPr="00705F7D" w:rsidRDefault="00455E18" w:rsidP="00233700">
            <w:r>
              <w:t>Endpoints</w:t>
            </w:r>
          </w:p>
        </w:tc>
        <w:tc>
          <w:tcPr>
            <w:tcW w:w="0" w:type="auto"/>
          </w:tcPr>
          <w:p w14:paraId="747212BC" w14:textId="77777777" w:rsidR="00455E18" w:rsidRPr="00705F7D" w:rsidRDefault="00455E18" w:rsidP="00233700">
            <w:r>
              <w:t>HTTP Verb/Method</w:t>
            </w:r>
          </w:p>
        </w:tc>
        <w:tc>
          <w:tcPr>
            <w:tcW w:w="0" w:type="auto"/>
          </w:tcPr>
          <w:p w14:paraId="5745A4D1" w14:textId="77777777" w:rsidR="00455E18" w:rsidRDefault="00455E18" w:rsidP="00233700">
            <w:r>
              <w:t>Description</w:t>
            </w:r>
          </w:p>
        </w:tc>
        <w:tc>
          <w:tcPr>
            <w:tcW w:w="0" w:type="auto"/>
          </w:tcPr>
          <w:p w14:paraId="25D0BCC5" w14:textId="77777777" w:rsidR="00455E18" w:rsidRDefault="00455E18" w:rsidP="00233700">
            <w:r>
              <w:t>Success Response</w:t>
            </w:r>
          </w:p>
        </w:tc>
        <w:tc>
          <w:tcPr>
            <w:tcW w:w="0" w:type="auto"/>
          </w:tcPr>
          <w:p w14:paraId="53E6990C" w14:textId="77777777" w:rsidR="00455E18" w:rsidRDefault="00455E18" w:rsidP="00233700">
            <w:r>
              <w:t>Error Response</w:t>
            </w:r>
          </w:p>
        </w:tc>
      </w:tr>
      <w:tr w:rsidR="00455E18" w14:paraId="60EF6642" w14:textId="77777777" w:rsidTr="00233700">
        <w:trPr>
          <w:trHeight w:val="89"/>
        </w:trPr>
        <w:tc>
          <w:tcPr>
            <w:tcW w:w="0" w:type="auto"/>
          </w:tcPr>
          <w:p w14:paraId="63B19251" w14:textId="16A02231" w:rsidR="00455E18" w:rsidRPr="00263CF6" w:rsidRDefault="00455E18" w:rsidP="00233700">
            <w:pPr>
              <w:rPr>
                <w:rFonts w:ascii="Times New Roman" w:hAnsi="Times New Roman" w:cs="Times New Roman"/>
              </w:rPr>
            </w:pP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maintenanceLog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</w:p>
        </w:tc>
        <w:tc>
          <w:tcPr>
            <w:tcW w:w="0" w:type="auto"/>
          </w:tcPr>
          <w:p w14:paraId="2E4712F4" w14:textId="77777777" w:rsidR="00455E18" w:rsidRPr="00705F7D" w:rsidRDefault="00455E18" w:rsidP="00233700">
            <w:r>
              <w:t>GET</w:t>
            </w:r>
          </w:p>
        </w:tc>
        <w:tc>
          <w:tcPr>
            <w:tcW w:w="0" w:type="auto"/>
          </w:tcPr>
          <w:p w14:paraId="77AEF932" w14:textId="01636D97" w:rsidR="00455E18" w:rsidRDefault="00455E18" w:rsidP="00233700">
            <w:r>
              <w:t xml:space="preserve">Get the list of </w:t>
            </w:r>
            <w:proofErr w:type="spellStart"/>
            <w:proofErr w:type="gramStart"/>
            <w:r>
              <w:t>maintainanceLogs</w:t>
            </w:r>
            <w:proofErr w:type="spellEnd"/>
            <w:proofErr w:type="gramEnd"/>
          </w:p>
          <w:p w14:paraId="0E9AFC36" w14:textId="77777777" w:rsidR="00455E18" w:rsidRDefault="00455E18" w:rsidP="00233700"/>
        </w:tc>
        <w:tc>
          <w:tcPr>
            <w:tcW w:w="0" w:type="auto"/>
          </w:tcPr>
          <w:p w14:paraId="6ACA5FA2" w14:textId="319649D2" w:rsidR="00455E18" w:rsidRDefault="00455E18" w:rsidP="00233700">
            <w:r>
              <w:t xml:space="preserve">Collection of </w:t>
            </w:r>
            <w:r>
              <w:t>maintenance</w:t>
            </w:r>
          </w:p>
          <w:p w14:paraId="70C3B6A5" w14:textId="77777777" w:rsidR="00455E18" w:rsidRDefault="00455E18" w:rsidP="00233700"/>
        </w:tc>
        <w:tc>
          <w:tcPr>
            <w:tcW w:w="0" w:type="auto"/>
          </w:tcPr>
          <w:p w14:paraId="1F42CE41" w14:textId="77777777" w:rsidR="00455E18" w:rsidRDefault="00455E18" w:rsidP="00233700"/>
        </w:tc>
      </w:tr>
      <w:tr w:rsidR="00455E18" w14:paraId="519EE9BF" w14:textId="77777777" w:rsidTr="00233700">
        <w:trPr>
          <w:trHeight w:val="177"/>
        </w:trPr>
        <w:tc>
          <w:tcPr>
            <w:tcW w:w="0" w:type="auto"/>
          </w:tcPr>
          <w:p w14:paraId="5B32D93A" w14:textId="51A3AEA7" w:rsidR="00455E18" w:rsidRPr="00263CF6" w:rsidRDefault="00455E18" w:rsidP="00233700">
            <w:pPr>
              <w:rPr>
                <w:rFonts w:ascii="Times New Roman" w:hAnsi="Times New Roman" w:cs="Times New Roman"/>
              </w:rPr>
            </w:pP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lastRenderedPageBreak/>
              <w:t>/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maintenanceLog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log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</w:t>
            </w: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D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0" w:type="auto"/>
          </w:tcPr>
          <w:p w14:paraId="48C46B73" w14:textId="77777777" w:rsidR="00455E18" w:rsidRPr="00705F7D" w:rsidRDefault="00455E18" w:rsidP="00233700">
            <w:r>
              <w:t>GET</w:t>
            </w:r>
          </w:p>
        </w:tc>
        <w:tc>
          <w:tcPr>
            <w:tcW w:w="0" w:type="auto"/>
          </w:tcPr>
          <w:p w14:paraId="325AEB67" w14:textId="178F89DE" w:rsidR="00455E18" w:rsidRPr="00705F7D" w:rsidRDefault="00455E18" w:rsidP="00233700">
            <w:r w:rsidRPr="004155FF">
              <w:t>Search the</w:t>
            </w:r>
            <w:r>
              <w:t xml:space="preserve"> </w:t>
            </w:r>
            <w:proofErr w:type="spellStart"/>
            <w:r>
              <w:t>maintenanceLog</w:t>
            </w:r>
            <w:proofErr w:type="spellEnd"/>
            <w:r w:rsidRPr="004155FF">
              <w:t xml:space="preserve"> detail by </w:t>
            </w:r>
            <w:proofErr w:type="spellStart"/>
            <w:r>
              <w:t>log</w:t>
            </w:r>
            <w:r w:rsidRPr="004155FF">
              <w:t>Id</w:t>
            </w:r>
            <w:proofErr w:type="spellEnd"/>
          </w:p>
        </w:tc>
        <w:tc>
          <w:tcPr>
            <w:tcW w:w="0" w:type="auto"/>
          </w:tcPr>
          <w:p w14:paraId="650592FA" w14:textId="00349E9C" w:rsidR="00455E18" w:rsidRDefault="00455E18" w:rsidP="00233700">
            <w:proofErr w:type="spellStart"/>
            <w:r>
              <w:t>MaintenenceLog</w:t>
            </w:r>
            <w:proofErr w:type="spellEnd"/>
          </w:p>
        </w:tc>
        <w:tc>
          <w:tcPr>
            <w:tcW w:w="0" w:type="auto"/>
          </w:tcPr>
          <w:p w14:paraId="21E46261" w14:textId="77777777" w:rsidR="00455E18" w:rsidRDefault="00455E18" w:rsidP="00233700"/>
        </w:tc>
      </w:tr>
      <w:tr w:rsidR="00455E18" w14:paraId="3447D5E3" w14:textId="77777777" w:rsidTr="00233700">
        <w:trPr>
          <w:trHeight w:val="177"/>
        </w:trPr>
        <w:tc>
          <w:tcPr>
            <w:tcW w:w="0" w:type="auto"/>
          </w:tcPr>
          <w:p w14:paraId="587A1B4D" w14:textId="3AEB755A" w:rsidR="00455E18" w:rsidRPr="00263CF6" w:rsidRDefault="00455E18" w:rsidP="00233700">
            <w:pPr>
              <w:tabs>
                <w:tab w:val="right" w:pos="2977"/>
              </w:tabs>
              <w:rPr>
                <w:rFonts w:ascii="Times New Roman" w:hAnsi="Times New Roman" w:cs="Times New Roman"/>
              </w:rPr>
            </w:pPr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263CF6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maintenanceLog</w:t>
            </w:r>
            <w:proofErr w:type="spellEnd"/>
          </w:p>
        </w:tc>
        <w:tc>
          <w:tcPr>
            <w:tcW w:w="0" w:type="auto"/>
          </w:tcPr>
          <w:p w14:paraId="5F764DC9" w14:textId="77777777" w:rsidR="00455E18" w:rsidRPr="00705F7D" w:rsidRDefault="00455E18" w:rsidP="00233700">
            <w:r>
              <w:t>POST</w:t>
            </w:r>
          </w:p>
        </w:tc>
        <w:tc>
          <w:tcPr>
            <w:tcW w:w="0" w:type="auto"/>
          </w:tcPr>
          <w:p w14:paraId="5892F8AD" w14:textId="7575FB8F" w:rsidR="00455E18" w:rsidRPr="00705F7D" w:rsidRDefault="00455E18" w:rsidP="00233700">
            <w:r>
              <w:t xml:space="preserve">Add new </w:t>
            </w:r>
            <w:proofErr w:type="spellStart"/>
            <w:r>
              <w:t>maintenanceLog</w:t>
            </w:r>
            <w:proofErr w:type="spellEnd"/>
            <w:r>
              <w:t xml:space="preserve"> </w:t>
            </w:r>
            <w:r>
              <w:t xml:space="preserve">to </w:t>
            </w:r>
            <w:proofErr w:type="spellStart"/>
            <w:r>
              <w:t>db</w:t>
            </w:r>
            <w:proofErr w:type="spellEnd"/>
          </w:p>
        </w:tc>
        <w:tc>
          <w:tcPr>
            <w:tcW w:w="0" w:type="auto"/>
          </w:tcPr>
          <w:p w14:paraId="195AEAD4" w14:textId="488E4909" w:rsidR="00455E18" w:rsidRDefault="00455E18" w:rsidP="00233700">
            <w:proofErr w:type="spellStart"/>
            <w:r>
              <w:t>MaintenanceLog</w:t>
            </w:r>
            <w:proofErr w:type="spellEnd"/>
          </w:p>
          <w:p w14:paraId="4FEF82A8" w14:textId="77777777" w:rsidR="00455E18" w:rsidRDefault="00455E18" w:rsidP="00233700">
            <w:r>
              <w:t>String: Record Created Successfully</w:t>
            </w:r>
          </w:p>
        </w:tc>
        <w:tc>
          <w:tcPr>
            <w:tcW w:w="0" w:type="auto"/>
          </w:tcPr>
          <w:p w14:paraId="3274575A" w14:textId="77777777" w:rsidR="00455E18" w:rsidRDefault="00455E18" w:rsidP="00233700"/>
        </w:tc>
      </w:tr>
      <w:tr w:rsidR="00455E18" w14:paraId="68A35F85" w14:textId="77777777" w:rsidTr="00233700">
        <w:trPr>
          <w:trHeight w:val="177"/>
        </w:trPr>
        <w:tc>
          <w:tcPr>
            <w:tcW w:w="0" w:type="auto"/>
          </w:tcPr>
          <w:p w14:paraId="42E5362A" w14:textId="0D9F7515" w:rsidR="00455E18" w:rsidRPr="009002BC" w:rsidRDefault="00455E18" w:rsidP="00233700">
            <w:pPr>
              <w:tabs>
                <w:tab w:val="right" w:pos="2977"/>
              </w:tabs>
              <w:rPr>
                <w:rFonts w:ascii="Times New Roman" w:hAnsi="Times New Roman" w:cs="Times New Roman"/>
              </w:rPr>
            </w:pPr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maintenance</w:t>
            </w:r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log</w:t>
            </w:r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ID</w:t>
            </w:r>
            <w:proofErr w:type="spellEnd"/>
            <w:r w:rsidRPr="009002BC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0" w:type="auto"/>
          </w:tcPr>
          <w:p w14:paraId="6E5BB4C8" w14:textId="77777777" w:rsidR="00455E18" w:rsidRDefault="00455E18" w:rsidP="00233700">
            <w:r>
              <w:t>PUT</w:t>
            </w:r>
          </w:p>
        </w:tc>
        <w:tc>
          <w:tcPr>
            <w:tcW w:w="0" w:type="auto"/>
          </w:tcPr>
          <w:p w14:paraId="4F336074" w14:textId="1CA829E1" w:rsidR="00455E18" w:rsidRDefault="00455E18" w:rsidP="00233700">
            <w:r>
              <w:t xml:space="preserve">Update </w:t>
            </w:r>
            <w:proofErr w:type="spellStart"/>
            <w:r>
              <w:t>log</w:t>
            </w:r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MaintenanceLog</w:t>
            </w:r>
            <w:proofErr w:type="spellEnd"/>
          </w:p>
        </w:tc>
        <w:tc>
          <w:tcPr>
            <w:tcW w:w="0" w:type="auto"/>
          </w:tcPr>
          <w:p w14:paraId="01082F77" w14:textId="595080E7" w:rsidR="00455E18" w:rsidRDefault="00455E18" w:rsidP="00233700">
            <w:proofErr w:type="spellStart"/>
            <w:r>
              <w:t>MaintenanceLog</w:t>
            </w:r>
            <w:proofErr w:type="spellEnd"/>
          </w:p>
        </w:tc>
        <w:tc>
          <w:tcPr>
            <w:tcW w:w="0" w:type="auto"/>
          </w:tcPr>
          <w:p w14:paraId="32119C3B" w14:textId="77777777" w:rsidR="00455E18" w:rsidRDefault="00455E18" w:rsidP="00233700"/>
        </w:tc>
      </w:tr>
      <w:tr w:rsidR="00455E18" w14:paraId="1DA3A510" w14:textId="77777777" w:rsidTr="00233700">
        <w:trPr>
          <w:trHeight w:val="177"/>
        </w:trPr>
        <w:tc>
          <w:tcPr>
            <w:tcW w:w="0" w:type="auto"/>
          </w:tcPr>
          <w:p w14:paraId="5E945FB9" w14:textId="12128C6A" w:rsidR="00455E18" w:rsidRPr="00455E18" w:rsidRDefault="00455E18" w:rsidP="00233700">
            <w:pPr>
              <w:tabs>
                <w:tab w:val="right" w:pos="2977"/>
              </w:tabs>
              <w:rPr>
                <w:rFonts w:ascii="Times New Roman" w:hAnsi="Times New Roman" w:cs="Times New Roman"/>
              </w:rPr>
            </w:pPr>
            <w:r w:rsidRPr="00455E18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55E18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55E18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55E18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maintenanceLogs</w:t>
            </w:r>
            <w:proofErr w:type="spellEnd"/>
            <w:r w:rsidRPr="00455E18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 w:rsidRPr="00455E18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logID</w:t>
            </w:r>
            <w:proofErr w:type="spellEnd"/>
            <w:r w:rsidRPr="00455E18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}/cost</w:t>
            </w:r>
          </w:p>
        </w:tc>
        <w:tc>
          <w:tcPr>
            <w:tcW w:w="0" w:type="auto"/>
          </w:tcPr>
          <w:p w14:paraId="7D291BAA" w14:textId="77777777" w:rsidR="00455E18" w:rsidRDefault="00455E18" w:rsidP="00233700">
            <w:r>
              <w:t>GET</w:t>
            </w:r>
          </w:p>
        </w:tc>
        <w:tc>
          <w:tcPr>
            <w:tcW w:w="0" w:type="auto"/>
          </w:tcPr>
          <w:p w14:paraId="2D173255" w14:textId="218BF7AA" w:rsidR="00455E18" w:rsidRDefault="00455E18" w:rsidP="00233700">
            <w:r>
              <w:t xml:space="preserve">Search the </w:t>
            </w:r>
            <w:r>
              <w:t>cost</w:t>
            </w:r>
            <w:r>
              <w:t xml:space="preserve"> by </w:t>
            </w:r>
            <w:proofErr w:type="spellStart"/>
            <w:r>
              <w:t>log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14:paraId="6DF2BE2B" w14:textId="5D41D8E6" w:rsidR="00455E18" w:rsidRDefault="00455E18" w:rsidP="00233700">
            <w:r>
              <w:t>maintenanceLog</w:t>
            </w:r>
          </w:p>
        </w:tc>
        <w:tc>
          <w:tcPr>
            <w:tcW w:w="0" w:type="auto"/>
          </w:tcPr>
          <w:p w14:paraId="147668EA" w14:textId="77777777" w:rsidR="00455E18" w:rsidRDefault="00455E18" w:rsidP="00233700"/>
        </w:tc>
      </w:tr>
    </w:tbl>
    <w:p w14:paraId="5BCE3F0B" w14:textId="77777777" w:rsidR="00455E18" w:rsidRDefault="00455E18" w:rsidP="009D70BA"/>
    <w:p w14:paraId="60A2088B" w14:textId="77777777" w:rsidR="00B641B4" w:rsidRDefault="00B641B4" w:rsidP="009D70BA"/>
    <w:p w14:paraId="476C0B70" w14:textId="77777777" w:rsidR="0057086A" w:rsidRDefault="0057086A" w:rsidP="009D70BA"/>
    <w:sectPr w:rsidR="0057086A" w:rsidSect="00374591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C702" w14:textId="77777777" w:rsidR="00686740" w:rsidRDefault="00686740">
      <w:pPr>
        <w:spacing w:after="0" w:line="240" w:lineRule="auto"/>
      </w:pPr>
      <w:r>
        <w:separator/>
      </w:r>
    </w:p>
  </w:endnote>
  <w:endnote w:type="continuationSeparator" w:id="0">
    <w:p w14:paraId="0A084984" w14:textId="77777777" w:rsidR="00686740" w:rsidRDefault="0068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367E55EC" w:rsidR="000C26A4" w:rsidRDefault="000C26A4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24B30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69A2" w14:textId="77777777" w:rsidR="00686740" w:rsidRDefault="00686740">
      <w:pPr>
        <w:spacing w:after="0" w:line="240" w:lineRule="auto"/>
      </w:pPr>
      <w:r>
        <w:separator/>
      </w:r>
    </w:p>
  </w:footnote>
  <w:footnote w:type="continuationSeparator" w:id="0">
    <w:p w14:paraId="1E0865ED" w14:textId="77777777" w:rsidR="00686740" w:rsidRDefault="00686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1987196518">
    <w:abstractNumId w:val="9"/>
  </w:num>
  <w:num w:numId="2" w16cid:durableId="764378171">
    <w:abstractNumId w:val="15"/>
  </w:num>
  <w:num w:numId="3" w16cid:durableId="1061713104">
    <w:abstractNumId w:val="15"/>
    <w:lvlOverride w:ilvl="0">
      <w:startOverride w:val="1"/>
    </w:lvlOverride>
  </w:num>
  <w:num w:numId="4" w16cid:durableId="1859923829">
    <w:abstractNumId w:val="7"/>
  </w:num>
  <w:num w:numId="5" w16cid:durableId="805968719">
    <w:abstractNumId w:val="6"/>
  </w:num>
  <w:num w:numId="6" w16cid:durableId="483471679">
    <w:abstractNumId w:val="5"/>
  </w:num>
  <w:num w:numId="7" w16cid:durableId="1417362564">
    <w:abstractNumId w:val="4"/>
  </w:num>
  <w:num w:numId="8" w16cid:durableId="1038823898">
    <w:abstractNumId w:val="8"/>
  </w:num>
  <w:num w:numId="9" w16cid:durableId="1127815356">
    <w:abstractNumId w:val="3"/>
  </w:num>
  <w:num w:numId="10" w16cid:durableId="863789272">
    <w:abstractNumId w:val="2"/>
  </w:num>
  <w:num w:numId="11" w16cid:durableId="1417242049">
    <w:abstractNumId w:val="1"/>
  </w:num>
  <w:num w:numId="12" w16cid:durableId="191697481">
    <w:abstractNumId w:val="0"/>
  </w:num>
  <w:num w:numId="13" w16cid:durableId="19497283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3698851">
    <w:abstractNumId w:val="14"/>
  </w:num>
  <w:num w:numId="15" w16cid:durableId="1286041673">
    <w:abstractNumId w:val="11"/>
  </w:num>
  <w:num w:numId="16" w16cid:durableId="599218437">
    <w:abstractNumId w:val="13"/>
  </w:num>
  <w:num w:numId="17" w16cid:durableId="1723207258">
    <w:abstractNumId w:val="12"/>
  </w:num>
  <w:num w:numId="18" w16cid:durableId="842472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B5"/>
    <w:rsid w:val="0000102B"/>
    <w:rsid w:val="0000673D"/>
    <w:rsid w:val="00010E57"/>
    <w:rsid w:val="00017EFD"/>
    <w:rsid w:val="00022B21"/>
    <w:rsid w:val="000313BD"/>
    <w:rsid w:val="000322BF"/>
    <w:rsid w:val="00035996"/>
    <w:rsid w:val="00043AE3"/>
    <w:rsid w:val="000507B5"/>
    <w:rsid w:val="00052556"/>
    <w:rsid w:val="0005523D"/>
    <w:rsid w:val="00055247"/>
    <w:rsid w:val="00056F25"/>
    <w:rsid w:val="0006168F"/>
    <w:rsid w:val="0006730D"/>
    <w:rsid w:val="00072510"/>
    <w:rsid w:val="000754C3"/>
    <w:rsid w:val="00077CC1"/>
    <w:rsid w:val="0008130B"/>
    <w:rsid w:val="00087EA0"/>
    <w:rsid w:val="0009095B"/>
    <w:rsid w:val="00092A1D"/>
    <w:rsid w:val="000939D1"/>
    <w:rsid w:val="00094DE0"/>
    <w:rsid w:val="0009556D"/>
    <w:rsid w:val="00095D5F"/>
    <w:rsid w:val="00097286"/>
    <w:rsid w:val="000A03C6"/>
    <w:rsid w:val="000A562D"/>
    <w:rsid w:val="000B112D"/>
    <w:rsid w:val="000B39AE"/>
    <w:rsid w:val="000B6A04"/>
    <w:rsid w:val="000C0FA8"/>
    <w:rsid w:val="000C1152"/>
    <w:rsid w:val="000C26A4"/>
    <w:rsid w:val="000C605D"/>
    <w:rsid w:val="000C6A97"/>
    <w:rsid w:val="000D4135"/>
    <w:rsid w:val="000D5141"/>
    <w:rsid w:val="000D736E"/>
    <w:rsid w:val="000E2AA0"/>
    <w:rsid w:val="000E48CB"/>
    <w:rsid w:val="000E697B"/>
    <w:rsid w:val="000F01B7"/>
    <w:rsid w:val="000F4EE0"/>
    <w:rsid w:val="000F726D"/>
    <w:rsid w:val="000F7B0F"/>
    <w:rsid w:val="001007F5"/>
    <w:rsid w:val="00101993"/>
    <w:rsid w:val="001027F3"/>
    <w:rsid w:val="00110BA0"/>
    <w:rsid w:val="001128FC"/>
    <w:rsid w:val="0011704F"/>
    <w:rsid w:val="00117948"/>
    <w:rsid w:val="001220BE"/>
    <w:rsid w:val="001232D5"/>
    <w:rsid w:val="0012372F"/>
    <w:rsid w:val="001238BC"/>
    <w:rsid w:val="00123B0C"/>
    <w:rsid w:val="00126BFA"/>
    <w:rsid w:val="001273C1"/>
    <w:rsid w:val="001307C5"/>
    <w:rsid w:val="0013310A"/>
    <w:rsid w:val="00137A9C"/>
    <w:rsid w:val="001407B0"/>
    <w:rsid w:val="001438CC"/>
    <w:rsid w:val="00145AA1"/>
    <w:rsid w:val="0017191D"/>
    <w:rsid w:val="001825FE"/>
    <w:rsid w:val="001913E9"/>
    <w:rsid w:val="00197706"/>
    <w:rsid w:val="001B310B"/>
    <w:rsid w:val="001C38C1"/>
    <w:rsid w:val="001C6A6D"/>
    <w:rsid w:val="001D08D2"/>
    <w:rsid w:val="001E2472"/>
    <w:rsid w:val="001E31E4"/>
    <w:rsid w:val="001E537A"/>
    <w:rsid w:val="001F6956"/>
    <w:rsid w:val="00200639"/>
    <w:rsid w:val="00206F40"/>
    <w:rsid w:val="002107BB"/>
    <w:rsid w:val="002129B0"/>
    <w:rsid w:val="0022587A"/>
    <w:rsid w:val="00231D6B"/>
    <w:rsid w:val="00242F77"/>
    <w:rsid w:val="00243FCB"/>
    <w:rsid w:val="00246473"/>
    <w:rsid w:val="00246FA9"/>
    <w:rsid w:val="00252E7C"/>
    <w:rsid w:val="00257F1F"/>
    <w:rsid w:val="00263CF6"/>
    <w:rsid w:val="00272CE5"/>
    <w:rsid w:val="00273804"/>
    <w:rsid w:val="002768FE"/>
    <w:rsid w:val="0028543A"/>
    <w:rsid w:val="002855BB"/>
    <w:rsid w:val="00293FB3"/>
    <w:rsid w:val="00295C0C"/>
    <w:rsid w:val="00296AE6"/>
    <w:rsid w:val="002973B5"/>
    <w:rsid w:val="002A04F7"/>
    <w:rsid w:val="002B3CB5"/>
    <w:rsid w:val="002C287D"/>
    <w:rsid w:val="002C2A52"/>
    <w:rsid w:val="002C3EE2"/>
    <w:rsid w:val="002D4453"/>
    <w:rsid w:val="002E52EE"/>
    <w:rsid w:val="002F1227"/>
    <w:rsid w:val="0030425A"/>
    <w:rsid w:val="00314C96"/>
    <w:rsid w:val="00316C2D"/>
    <w:rsid w:val="00321B2A"/>
    <w:rsid w:val="00324B30"/>
    <w:rsid w:val="003262F3"/>
    <w:rsid w:val="00333EF1"/>
    <w:rsid w:val="00334A09"/>
    <w:rsid w:val="00340FA3"/>
    <w:rsid w:val="00346FDE"/>
    <w:rsid w:val="00355E46"/>
    <w:rsid w:val="0035681E"/>
    <w:rsid w:val="003654E8"/>
    <w:rsid w:val="00374591"/>
    <w:rsid w:val="003776C3"/>
    <w:rsid w:val="00386778"/>
    <w:rsid w:val="003917D2"/>
    <w:rsid w:val="00391F35"/>
    <w:rsid w:val="0039310E"/>
    <w:rsid w:val="003972A7"/>
    <w:rsid w:val="003977E5"/>
    <w:rsid w:val="003A009A"/>
    <w:rsid w:val="003A1B48"/>
    <w:rsid w:val="003A65ED"/>
    <w:rsid w:val="003A6C41"/>
    <w:rsid w:val="003A755F"/>
    <w:rsid w:val="003B0863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4011AC"/>
    <w:rsid w:val="00403116"/>
    <w:rsid w:val="00404890"/>
    <w:rsid w:val="00406DB9"/>
    <w:rsid w:val="004079F8"/>
    <w:rsid w:val="00410067"/>
    <w:rsid w:val="004155FF"/>
    <w:rsid w:val="00420E09"/>
    <w:rsid w:val="00423CAC"/>
    <w:rsid w:val="004308ED"/>
    <w:rsid w:val="004346A4"/>
    <w:rsid w:val="004546EE"/>
    <w:rsid w:val="004553F8"/>
    <w:rsid w:val="004558B9"/>
    <w:rsid w:val="00455E18"/>
    <w:rsid w:val="0046523A"/>
    <w:rsid w:val="004661BE"/>
    <w:rsid w:val="004702E2"/>
    <w:rsid w:val="004716FC"/>
    <w:rsid w:val="0047205F"/>
    <w:rsid w:val="00476235"/>
    <w:rsid w:val="0048031C"/>
    <w:rsid w:val="004863B6"/>
    <w:rsid w:val="00497D72"/>
    <w:rsid w:val="004A172E"/>
    <w:rsid w:val="004A3B90"/>
    <w:rsid w:val="004A4B64"/>
    <w:rsid w:val="004A54B6"/>
    <w:rsid w:val="004A7808"/>
    <w:rsid w:val="004B5850"/>
    <w:rsid w:val="004B6087"/>
    <w:rsid w:val="004C03AB"/>
    <w:rsid w:val="004C20E5"/>
    <w:rsid w:val="004C79F1"/>
    <w:rsid w:val="004E1E77"/>
    <w:rsid w:val="004E5035"/>
    <w:rsid w:val="004F0601"/>
    <w:rsid w:val="004F16C0"/>
    <w:rsid w:val="004F5C8E"/>
    <w:rsid w:val="005008DB"/>
    <w:rsid w:val="005030CE"/>
    <w:rsid w:val="005140CB"/>
    <w:rsid w:val="00517215"/>
    <w:rsid w:val="00523705"/>
    <w:rsid w:val="00523D89"/>
    <w:rsid w:val="00525A8F"/>
    <w:rsid w:val="0053067B"/>
    <w:rsid w:val="00530F93"/>
    <w:rsid w:val="00542074"/>
    <w:rsid w:val="00545041"/>
    <w:rsid w:val="00550A36"/>
    <w:rsid w:val="00553833"/>
    <w:rsid w:val="00556649"/>
    <w:rsid w:val="00557F5A"/>
    <w:rsid w:val="0056111C"/>
    <w:rsid w:val="00561521"/>
    <w:rsid w:val="00565372"/>
    <w:rsid w:val="00565E03"/>
    <w:rsid w:val="0057086A"/>
    <w:rsid w:val="00572363"/>
    <w:rsid w:val="00573504"/>
    <w:rsid w:val="00576150"/>
    <w:rsid w:val="00576EE1"/>
    <w:rsid w:val="00590B0E"/>
    <w:rsid w:val="005A787E"/>
    <w:rsid w:val="005B369A"/>
    <w:rsid w:val="005B5143"/>
    <w:rsid w:val="005B550A"/>
    <w:rsid w:val="005D1F41"/>
    <w:rsid w:val="005E039D"/>
    <w:rsid w:val="005E1B9F"/>
    <w:rsid w:val="005E1F52"/>
    <w:rsid w:val="005E62B0"/>
    <w:rsid w:val="005E6A1F"/>
    <w:rsid w:val="005F41C8"/>
    <w:rsid w:val="00604618"/>
    <w:rsid w:val="00626DA8"/>
    <w:rsid w:val="0063192F"/>
    <w:rsid w:val="006375E0"/>
    <w:rsid w:val="006422A3"/>
    <w:rsid w:val="006453D3"/>
    <w:rsid w:val="00645C32"/>
    <w:rsid w:val="00651BEA"/>
    <w:rsid w:val="006544A7"/>
    <w:rsid w:val="006652BA"/>
    <w:rsid w:val="00665C83"/>
    <w:rsid w:val="0066680F"/>
    <w:rsid w:val="00674BF8"/>
    <w:rsid w:val="006815AC"/>
    <w:rsid w:val="00683A7D"/>
    <w:rsid w:val="00686740"/>
    <w:rsid w:val="0068698F"/>
    <w:rsid w:val="00691A91"/>
    <w:rsid w:val="006A26FC"/>
    <w:rsid w:val="006B68FA"/>
    <w:rsid w:val="006C0EFC"/>
    <w:rsid w:val="006C5ECB"/>
    <w:rsid w:val="006C6CC2"/>
    <w:rsid w:val="006D6837"/>
    <w:rsid w:val="006D7FAD"/>
    <w:rsid w:val="006E2A15"/>
    <w:rsid w:val="006E79D0"/>
    <w:rsid w:val="006F00F3"/>
    <w:rsid w:val="006F0FD2"/>
    <w:rsid w:val="006F1A25"/>
    <w:rsid w:val="006F3E59"/>
    <w:rsid w:val="006F4237"/>
    <w:rsid w:val="00700B46"/>
    <w:rsid w:val="00701445"/>
    <w:rsid w:val="007032CC"/>
    <w:rsid w:val="00705F7D"/>
    <w:rsid w:val="00711978"/>
    <w:rsid w:val="0071603F"/>
    <w:rsid w:val="0073437A"/>
    <w:rsid w:val="00737882"/>
    <w:rsid w:val="00741991"/>
    <w:rsid w:val="00741FF9"/>
    <w:rsid w:val="007432DA"/>
    <w:rsid w:val="00750FA2"/>
    <w:rsid w:val="007546B8"/>
    <w:rsid w:val="0076017A"/>
    <w:rsid w:val="00767BB6"/>
    <w:rsid w:val="00775699"/>
    <w:rsid w:val="0077664C"/>
    <w:rsid w:val="0078064E"/>
    <w:rsid w:val="0079309F"/>
    <w:rsid w:val="007A6C69"/>
    <w:rsid w:val="007B27C3"/>
    <w:rsid w:val="007B7E85"/>
    <w:rsid w:val="007C13B2"/>
    <w:rsid w:val="007C7074"/>
    <w:rsid w:val="007C7858"/>
    <w:rsid w:val="007D38AF"/>
    <w:rsid w:val="007E007A"/>
    <w:rsid w:val="007E067B"/>
    <w:rsid w:val="007F762F"/>
    <w:rsid w:val="00800A53"/>
    <w:rsid w:val="00803B3E"/>
    <w:rsid w:val="00805667"/>
    <w:rsid w:val="008125B2"/>
    <w:rsid w:val="00813515"/>
    <w:rsid w:val="00821AC2"/>
    <w:rsid w:val="0082289D"/>
    <w:rsid w:val="00825C20"/>
    <w:rsid w:val="00831C80"/>
    <w:rsid w:val="00831D1D"/>
    <w:rsid w:val="00840A46"/>
    <w:rsid w:val="00845573"/>
    <w:rsid w:val="00856FCD"/>
    <w:rsid w:val="0085761F"/>
    <w:rsid w:val="00860C97"/>
    <w:rsid w:val="00864983"/>
    <w:rsid w:val="00865934"/>
    <w:rsid w:val="00870FFA"/>
    <w:rsid w:val="00873896"/>
    <w:rsid w:val="008756DE"/>
    <w:rsid w:val="0088175F"/>
    <w:rsid w:val="00881A5F"/>
    <w:rsid w:val="008961F2"/>
    <w:rsid w:val="00897365"/>
    <w:rsid w:val="0089777F"/>
    <w:rsid w:val="008A44F0"/>
    <w:rsid w:val="008B01F5"/>
    <w:rsid w:val="008B3E10"/>
    <w:rsid w:val="008C2860"/>
    <w:rsid w:val="008C2B6F"/>
    <w:rsid w:val="008C53CB"/>
    <w:rsid w:val="008C6CFA"/>
    <w:rsid w:val="008D50D7"/>
    <w:rsid w:val="008D5F6C"/>
    <w:rsid w:val="008F0570"/>
    <w:rsid w:val="008F0E66"/>
    <w:rsid w:val="008F4E62"/>
    <w:rsid w:val="008F6457"/>
    <w:rsid w:val="009002BC"/>
    <w:rsid w:val="009151A4"/>
    <w:rsid w:val="00915C8B"/>
    <w:rsid w:val="00920712"/>
    <w:rsid w:val="00921590"/>
    <w:rsid w:val="00925258"/>
    <w:rsid w:val="00926A73"/>
    <w:rsid w:val="009279DA"/>
    <w:rsid w:val="00931827"/>
    <w:rsid w:val="00931E01"/>
    <w:rsid w:val="00932427"/>
    <w:rsid w:val="0095165A"/>
    <w:rsid w:val="009541E5"/>
    <w:rsid w:val="009566C5"/>
    <w:rsid w:val="00975507"/>
    <w:rsid w:val="009779CE"/>
    <w:rsid w:val="009800B8"/>
    <w:rsid w:val="00981D1D"/>
    <w:rsid w:val="009853E6"/>
    <w:rsid w:val="009859E8"/>
    <w:rsid w:val="00987BCC"/>
    <w:rsid w:val="00991BE3"/>
    <w:rsid w:val="00997F2A"/>
    <w:rsid w:val="009A2955"/>
    <w:rsid w:val="009A326F"/>
    <w:rsid w:val="009A3E0F"/>
    <w:rsid w:val="009A4986"/>
    <w:rsid w:val="009A602E"/>
    <w:rsid w:val="009B1633"/>
    <w:rsid w:val="009B2142"/>
    <w:rsid w:val="009B5D53"/>
    <w:rsid w:val="009B77E5"/>
    <w:rsid w:val="009C50CF"/>
    <w:rsid w:val="009D31B2"/>
    <w:rsid w:val="009D403F"/>
    <w:rsid w:val="009D70BA"/>
    <w:rsid w:val="009E07E5"/>
    <w:rsid w:val="009E1BDF"/>
    <w:rsid w:val="009E6449"/>
    <w:rsid w:val="009F020E"/>
    <w:rsid w:val="00A00275"/>
    <w:rsid w:val="00A010ED"/>
    <w:rsid w:val="00A16212"/>
    <w:rsid w:val="00A25F1F"/>
    <w:rsid w:val="00A26879"/>
    <w:rsid w:val="00A2705A"/>
    <w:rsid w:val="00A4271F"/>
    <w:rsid w:val="00A445FE"/>
    <w:rsid w:val="00A46428"/>
    <w:rsid w:val="00A46CC0"/>
    <w:rsid w:val="00A46E82"/>
    <w:rsid w:val="00A53C3D"/>
    <w:rsid w:val="00A54BD5"/>
    <w:rsid w:val="00A618AB"/>
    <w:rsid w:val="00A6278A"/>
    <w:rsid w:val="00A63087"/>
    <w:rsid w:val="00A64274"/>
    <w:rsid w:val="00A70C0B"/>
    <w:rsid w:val="00A7113B"/>
    <w:rsid w:val="00A7581D"/>
    <w:rsid w:val="00A761E5"/>
    <w:rsid w:val="00A863E8"/>
    <w:rsid w:val="00A8792A"/>
    <w:rsid w:val="00A91102"/>
    <w:rsid w:val="00A97CC8"/>
    <w:rsid w:val="00AA1172"/>
    <w:rsid w:val="00AA4E06"/>
    <w:rsid w:val="00AA5074"/>
    <w:rsid w:val="00AA528E"/>
    <w:rsid w:val="00AB131D"/>
    <w:rsid w:val="00AB5D5F"/>
    <w:rsid w:val="00AB68E8"/>
    <w:rsid w:val="00AC118B"/>
    <w:rsid w:val="00AC2A80"/>
    <w:rsid w:val="00AC5281"/>
    <w:rsid w:val="00AE6408"/>
    <w:rsid w:val="00AF452C"/>
    <w:rsid w:val="00B0209E"/>
    <w:rsid w:val="00B048AE"/>
    <w:rsid w:val="00B13AE2"/>
    <w:rsid w:val="00B151B3"/>
    <w:rsid w:val="00B222F3"/>
    <w:rsid w:val="00B30F48"/>
    <w:rsid w:val="00B33379"/>
    <w:rsid w:val="00B3345B"/>
    <w:rsid w:val="00B37D36"/>
    <w:rsid w:val="00B51926"/>
    <w:rsid w:val="00B542A9"/>
    <w:rsid w:val="00B63FF7"/>
    <w:rsid w:val="00B641B4"/>
    <w:rsid w:val="00B6708B"/>
    <w:rsid w:val="00B73BE3"/>
    <w:rsid w:val="00B75683"/>
    <w:rsid w:val="00B77AD6"/>
    <w:rsid w:val="00BA7EF9"/>
    <w:rsid w:val="00BB0388"/>
    <w:rsid w:val="00BB66DC"/>
    <w:rsid w:val="00BC3AAF"/>
    <w:rsid w:val="00BC617C"/>
    <w:rsid w:val="00BC6ED2"/>
    <w:rsid w:val="00BD218E"/>
    <w:rsid w:val="00BD501B"/>
    <w:rsid w:val="00BE11CA"/>
    <w:rsid w:val="00BE3CD6"/>
    <w:rsid w:val="00BE4A06"/>
    <w:rsid w:val="00BF6054"/>
    <w:rsid w:val="00BF78FF"/>
    <w:rsid w:val="00BF79A1"/>
    <w:rsid w:val="00C023DE"/>
    <w:rsid w:val="00C045EC"/>
    <w:rsid w:val="00C0520D"/>
    <w:rsid w:val="00C0585E"/>
    <w:rsid w:val="00C05F17"/>
    <w:rsid w:val="00C1028B"/>
    <w:rsid w:val="00C15572"/>
    <w:rsid w:val="00C16778"/>
    <w:rsid w:val="00C20711"/>
    <w:rsid w:val="00C224D4"/>
    <w:rsid w:val="00C24931"/>
    <w:rsid w:val="00C27980"/>
    <w:rsid w:val="00C303D4"/>
    <w:rsid w:val="00C332C7"/>
    <w:rsid w:val="00C340D0"/>
    <w:rsid w:val="00C5065E"/>
    <w:rsid w:val="00C51319"/>
    <w:rsid w:val="00C518ED"/>
    <w:rsid w:val="00C523F1"/>
    <w:rsid w:val="00C52C5A"/>
    <w:rsid w:val="00C56938"/>
    <w:rsid w:val="00C73EC2"/>
    <w:rsid w:val="00C7671A"/>
    <w:rsid w:val="00C7764C"/>
    <w:rsid w:val="00C81C2D"/>
    <w:rsid w:val="00C85638"/>
    <w:rsid w:val="00C86229"/>
    <w:rsid w:val="00C92287"/>
    <w:rsid w:val="00C93714"/>
    <w:rsid w:val="00C978EF"/>
    <w:rsid w:val="00CA0601"/>
    <w:rsid w:val="00CC16CD"/>
    <w:rsid w:val="00CC1CC7"/>
    <w:rsid w:val="00CC2E45"/>
    <w:rsid w:val="00CC4AD4"/>
    <w:rsid w:val="00CC4E29"/>
    <w:rsid w:val="00CC612B"/>
    <w:rsid w:val="00CD0024"/>
    <w:rsid w:val="00CD051F"/>
    <w:rsid w:val="00CD0C50"/>
    <w:rsid w:val="00CD4912"/>
    <w:rsid w:val="00CD60E7"/>
    <w:rsid w:val="00CD7694"/>
    <w:rsid w:val="00CE27B0"/>
    <w:rsid w:val="00CE3DC0"/>
    <w:rsid w:val="00CE4B0B"/>
    <w:rsid w:val="00CF39C6"/>
    <w:rsid w:val="00D16EFA"/>
    <w:rsid w:val="00D20701"/>
    <w:rsid w:val="00D228F3"/>
    <w:rsid w:val="00D2453C"/>
    <w:rsid w:val="00D31D4F"/>
    <w:rsid w:val="00D37443"/>
    <w:rsid w:val="00D42536"/>
    <w:rsid w:val="00D44DF0"/>
    <w:rsid w:val="00D46EC1"/>
    <w:rsid w:val="00D53A40"/>
    <w:rsid w:val="00D5428A"/>
    <w:rsid w:val="00D6215D"/>
    <w:rsid w:val="00D65CCD"/>
    <w:rsid w:val="00D81219"/>
    <w:rsid w:val="00D81BDF"/>
    <w:rsid w:val="00D82A4A"/>
    <w:rsid w:val="00D90DB2"/>
    <w:rsid w:val="00D93D93"/>
    <w:rsid w:val="00DA1311"/>
    <w:rsid w:val="00DA3BE9"/>
    <w:rsid w:val="00DA3DFB"/>
    <w:rsid w:val="00DA7021"/>
    <w:rsid w:val="00DB7E03"/>
    <w:rsid w:val="00DC0446"/>
    <w:rsid w:val="00DD1281"/>
    <w:rsid w:val="00DD1EA5"/>
    <w:rsid w:val="00DD2951"/>
    <w:rsid w:val="00DD3056"/>
    <w:rsid w:val="00DE3F82"/>
    <w:rsid w:val="00DE644F"/>
    <w:rsid w:val="00DF78F7"/>
    <w:rsid w:val="00E026A5"/>
    <w:rsid w:val="00E0401F"/>
    <w:rsid w:val="00E0487E"/>
    <w:rsid w:val="00E15F7F"/>
    <w:rsid w:val="00E30E38"/>
    <w:rsid w:val="00E31226"/>
    <w:rsid w:val="00E34CB2"/>
    <w:rsid w:val="00E41502"/>
    <w:rsid w:val="00E42316"/>
    <w:rsid w:val="00E454B4"/>
    <w:rsid w:val="00E45C7B"/>
    <w:rsid w:val="00E53611"/>
    <w:rsid w:val="00E53BD8"/>
    <w:rsid w:val="00E54A79"/>
    <w:rsid w:val="00E67444"/>
    <w:rsid w:val="00E70422"/>
    <w:rsid w:val="00E706F4"/>
    <w:rsid w:val="00E7210B"/>
    <w:rsid w:val="00E74E69"/>
    <w:rsid w:val="00E75420"/>
    <w:rsid w:val="00E755DB"/>
    <w:rsid w:val="00E80B9D"/>
    <w:rsid w:val="00E950D8"/>
    <w:rsid w:val="00EA06FB"/>
    <w:rsid w:val="00EA5426"/>
    <w:rsid w:val="00EC63B5"/>
    <w:rsid w:val="00EC689F"/>
    <w:rsid w:val="00ED0137"/>
    <w:rsid w:val="00EE38FE"/>
    <w:rsid w:val="00EE3C77"/>
    <w:rsid w:val="00EE524F"/>
    <w:rsid w:val="00EE6683"/>
    <w:rsid w:val="00F001ED"/>
    <w:rsid w:val="00F07CBC"/>
    <w:rsid w:val="00F105AC"/>
    <w:rsid w:val="00F12385"/>
    <w:rsid w:val="00F15CF2"/>
    <w:rsid w:val="00F1720B"/>
    <w:rsid w:val="00F17DDE"/>
    <w:rsid w:val="00F23ED1"/>
    <w:rsid w:val="00F33A60"/>
    <w:rsid w:val="00F35B52"/>
    <w:rsid w:val="00F412AD"/>
    <w:rsid w:val="00F42EAE"/>
    <w:rsid w:val="00F46710"/>
    <w:rsid w:val="00F47EC0"/>
    <w:rsid w:val="00F51989"/>
    <w:rsid w:val="00F51DF6"/>
    <w:rsid w:val="00F52633"/>
    <w:rsid w:val="00F535B0"/>
    <w:rsid w:val="00F54DA3"/>
    <w:rsid w:val="00F5756A"/>
    <w:rsid w:val="00F600B1"/>
    <w:rsid w:val="00F612C1"/>
    <w:rsid w:val="00F6421D"/>
    <w:rsid w:val="00F6522D"/>
    <w:rsid w:val="00F656F7"/>
    <w:rsid w:val="00F665E0"/>
    <w:rsid w:val="00F67F73"/>
    <w:rsid w:val="00F7501B"/>
    <w:rsid w:val="00F769B2"/>
    <w:rsid w:val="00F776BE"/>
    <w:rsid w:val="00F82A50"/>
    <w:rsid w:val="00F960AD"/>
    <w:rsid w:val="00F9769D"/>
    <w:rsid w:val="00FA21FD"/>
    <w:rsid w:val="00FA5860"/>
    <w:rsid w:val="00FB12D3"/>
    <w:rsid w:val="00FB1A57"/>
    <w:rsid w:val="00FB26F7"/>
    <w:rsid w:val="00FB2EE0"/>
    <w:rsid w:val="00FB4123"/>
    <w:rsid w:val="00FC4114"/>
    <w:rsid w:val="00FC68B0"/>
    <w:rsid w:val="00FD7382"/>
    <w:rsid w:val="00FE2FF6"/>
    <w:rsid w:val="00FE4146"/>
    <w:rsid w:val="00FE4ED0"/>
    <w:rsid w:val="00FE71FB"/>
    <w:rsid w:val="00FE78B6"/>
    <w:rsid w:val="00FF1A9B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EE"/>
    <w:rsid w:val="00035960"/>
    <w:rsid w:val="000F564F"/>
    <w:rsid w:val="003B3DE1"/>
    <w:rsid w:val="00444D4E"/>
    <w:rsid w:val="004B6DEE"/>
    <w:rsid w:val="004E4E30"/>
    <w:rsid w:val="006B77FA"/>
    <w:rsid w:val="0074667C"/>
    <w:rsid w:val="00777D0C"/>
    <w:rsid w:val="00805A76"/>
    <w:rsid w:val="009078BC"/>
    <w:rsid w:val="00B31402"/>
    <w:rsid w:val="00DD5258"/>
    <w:rsid w:val="00DF0C5D"/>
    <w:rsid w:val="00F85F94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3" ma:contentTypeDescription="Create a new document." ma:contentTypeScope="" ma:versionID="7352c4a42f4fb603996abd768fd5c30e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204cf5a22fc679dd2e66e70aefda168f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DF8485-A81E-4EAB-8FBF-E1FDAA145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</Template>
  <TotalTime>0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2024-01-04T10:47:00Z</dcterms:created>
  <dcterms:modified xsi:type="dcterms:W3CDTF">2024-01-04T10:47:00Z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</Properties>
</file>