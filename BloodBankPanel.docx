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BD43A" w14:textId="59368A4C" w:rsidR="001273C1" w:rsidRPr="00EE524F" w:rsidRDefault="001273C1" w:rsidP="00EE524F"/>
    <w:p w14:paraId="55FEEBB8" w14:textId="77777777" w:rsidR="0089777F" w:rsidRPr="0089777F" w:rsidRDefault="00E0401F" w:rsidP="008F0570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525357C7" wp14:editId="712688A7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66050" cy="1397000"/>
                <wp:effectExtent l="0" t="0" r="6350" b="0"/>
                <wp:wrapNone/>
                <wp:docPr id="68" name="Rectangle 6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0" cy="1397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inorHAnsi" w:hAnsiTheme="minorHAnsi" w:cstheme="minorBidi"/>
                                <w:b w:val="0"/>
                                <w:caps w:val="0"/>
                                <w:color w:val="auto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id w:val="-739793258"/>
                              <w:placeholder>
                                <w:docPart w:val="46B202D6D9F14CFBB433AC6AA2FAEEFE"/>
                              </w:placeholder>
                              <w15:appearance w15:val="hidden"/>
                            </w:sdtPr>
                            <w:sdtContent>
                              <w:p w14:paraId="16952D6A" w14:textId="2E6E90D2" w:rsidR="000C26A4" w:rsidRDefault="00F963BA" w:rsidP="009A4986">
                                <w:pPr>
                                  <w:pStyle w:val="Title"/>
                                  <w:jc w:val="center"/>
                                </w:pPr>
                                <w:r>
                                  <w:t>Blood bank</w:t>
                                </w:r>
                              </w:p>
                              <w:p w14:paraId="73FBE610" w14:textId="77777777" w:rsidR="000C26A4" w:rsidRDefault="00000000" w:rsidP="00EE524F"/>
                            </w:sdtContent>
                          </w:sdt>
                          <w:p w14:paraId="056157CC" w14:textId="77777777" w:rsidR="000C26A4" w:rsidRDefault="000C26A4" w:rsidP="00EE52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357C7" id="Rectangle 68" o:spid="_x0000_s1026" alt="&quot;&quot;" style="position:absolute;margin-left:560.3pt;margin-top:0;width:611.5pt;height:110pt;z-index:-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" fillcolor="#4472c4 [3204]" stroked="f" strokeweight="1pt">
                <v:textbox>
                  <w:txbxContent>
                    <w:sdt>
                      <w:sdtPr>
                        <w:rPr>
                          <w:rFonts w:asciiTheme="minorHAnsi" w:hAnsiTheme="minorHAnsi" w:cstheme="minorBidi"/>
                          <w:b w:val="0"/>
                          <w:caps w:val="0"/>
                          <w:color w:val="auto"/>
                          <w:spacing w:val="0"/>
                          <w:kern w:val="0"/>
                          <w:sz w:val="20"/>
                          <w:szCs w:val="20"/>
                        </w:rPr>
                        <w:id w:val="-739793258"/>
                        <w:placeholder>
                          <w:docPart w:val="46B202D6D9F14CFBB433AC6AA2FAEEFE"/>
                        </w:placeholder>
                        <w15:appearance w15:val="hidden"/>
                      </w:sdtPr>
                      <w:sdtContent>
                        <w:p w14:paraId="16952D6A" w14:textId="2E6E90D2" w:rsidR="000C26A4" w:rsidRDefault="00F963BA" w:rsidP="009A4986">
                          <w:pPr>
                            <w:pStyle w:val="Title"/>
                            <w:jc w:val="center"/>
                          </w:pPr>
                          <w:r>
                            <w:t>Blood bank</w:t>
                          </w:r>
                        </w:p>
                        <w:p w14:paraId="73FBE610" w14:textId="77777777" w:rsidR="000C26A4" w:rsidRDefault="00000000" w:rsidP="00EE524F"/>
                      </w:sdtContent>
                    </w:sdt>
                    <w:p w14:paraId="056157CC" w14:textId="77777777" w:rsidR="000C26A4" w:rsidRDefault="000C26A4" w:rsidP="00EE524F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032ABCA5" w14:textId="54475F89" w:rsidR="00423CAC" w:rsidRPr="004317DD" w:rsidRDefault="002C2A52" w:rsidP="004317DD">
      <w:pPr>
        <w:pStyle w:val="Subtitle"/>
      </w:pPr>
      <w:r>
        <w:t>To be developed</w:t>
      </w:r>
    </w:p>
    <w:p w14:paraId="6DCF6054" w14:textId="3AF90C26" w:rsidR="00705F7D" w:rsidRDefault="00705F7D" w:rsidP="009D70BA"/>
    <w:tbl>
      <w:tblPr>
        <w:tblStyle w:val="ProposalTable1"/>
        <w:tblW w:w="0" w:type="auto"/>
        <w:tblInd w:w="-625" w:type="dxa"/>
        <w:tblLayout w:type="fixed"/>
        <w:tblLook w:val="04A0" w:firstRow="1" w:lastRow="0" w:firstColumn="1" w:lastColumn="0" w:noHBand="0" w:noVBand="1"/>
      </w:tblPr>
      <w:tblGrid>
        <w:gridCol w:w="3320"/>
        <w:gridCol w:w="1691"/>
        <w:gridCol w:w="1287"/>
        <w:gridCol w:w="1254"/>
        <w:gridCol w:w="2423"/>
      </w:tblGrid>
      <w:tr w:rsidR="00C7671A" w14:paraId="50DD44B9" w14:textId="1127C239" w:rsidTr="00831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3320" w:type="dxa"/>
          </w:tcPr>
          <w:p w14:paraId="4E0A97B8" w14:textId="77777777" w:rsidR="00C93714" w:rsidRPr="00705F7D" w:rsidRDefault="00C93714" w:rsidP="006D6837">
            <w:r>
              <w:t>Endpoints</w:t>
            </w:r>
          </w:p>
        </w:tc>
        <w:tc>
          <w:tcPr>
            <w:tcW w:w="1691" w:type="dxa"/>
          </w:tcPr>
          <w:p w14:paraId="076B5A92" w14:textId="77777777" w:rsidR="00C93714" w:rsidRPr="00705F7D" w:rsidRDefault="00C93714" w:rsidP="006D6837">
            <w:r>
              <w:t>HTTP Verb/Method</w:t>
            </w:r>
          </w:p>
        </w:tc>
        <w:tc>
          <w:tcPr>
            <w:tcW w:w="1287" w:type="dxa"/>
          </w:tcPr>
          <w:p w14:paraId="3C7E35A8" w14:textId="7BE61DD2" w:rsidR="00C93714" w:rsidRDefault="00C93714" w:rsidP="006D6837">
            <w:r>
              <w:t>Description</w:t>
            </w:r>
          </w:p>
        </w:tc>
        <w:tc>
          <w:tcPr>
            <w:tcW w:w="1254" w:type="dxa"/>
          </w:tcPr>
          <w:p w14:paraId="56935485" w14:textId="4589BF63" w:rsidR="00C93714" w:rsidRDefault="00C93714" w:rsidP="006D6837">
            <w:r>
              <w:t>Success Response</w:t>
            </w:r>
          </w:p>
        </w:tc>
        <w:tc>
          <w:tcPr>
            <w:tcW w:w="2423" w:type="dxa"/>
          </w:tcPr>
          <w:p w14:paraId="3D52CBBD" w14:textId="31E7B7B6" w:rsidR="00C93714" w:rsidRDefault="00C93714" w:rsidP="006D6837">
            <w:r>
              <w:t>Error Response</w:t>
            </w:r>
          </w:p>
        </w:tc>
      </w:tr>
      <w:tr w:rsidR="00C7671A" w14:paraId="69E35F42" w14:textId="083A5172" w:rsidTr="00831D1D">
        <w:trPr>
          <w:trHeight w:val="89"/>
        </w:trPr>
        <w:tc>
          <w:tcPr>
            <w:tcW w:w="3320" w:type="dxa"/>
          </w:tcPr>
          <w:p w14:paraId="53A24D1D" w14:textId="795E352E" w:rsidR="00C93714" w:rsidRPr="00F963BA" w:rsidRDefault="00F963BA" w:rsidP="006D6837">
            <w:pPr>
              <w:rPr>
                <w:rFonts w:ascii="Times New Roman" w:hAnsi="Times New Roman" w:cs="Times New Roman"/>
              </w:rPr>
            </w:pPr>
            <w:r w:rsidRPr="00F963BA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F963BA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F963BA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/donors/</w:t>
            </w:r>
          </w:p>
        </w:tc>
        <w:tc>
          <w:tcPr>
            <w:tcW w:w="1691" w:type="dxa"/>
          </w:tcPr>
          <w:p w14:paraId="14753E8F" w14:textId="0A52A9C8" w:rsidR="00C93714" w:rsidRPr="00705F7D" w:rsidRDefault="004155FF" w:rsidP="006D6837">
            <w:r>
              <w:t>GET</w:t>
            </w:r>
          </w:p>
        </w:tc>
        <w:tc>
          <w:tcPr>
            <w:tcW w:w="1287" w:type="dxa"/>
          </w:tcPr>
          <w:p w14:paraId="70EDB270" w14:textId="2DFA5223" w:rsidR="00C93714" w:rsidRDefault="004155FF" w:rsidP="006D6837">
            <w:r>
              <w:t xml:space="preserve">Get the list </w:t>
            </w:r>
            <w:proofErr w:type="gramStart"/>
            <w:r>
              <w:t xml:space="preserve">of  </w:t>
            </w:r>
            <w:r w:rsidR="00F963BA">
              <w:t>donors</w:t>
            </w:r>
            <w:proofErr w:type="gramEnd"/>
          </w:p>
        </w:tc>
        <w:tc>
          <w:tcPr>
            <w:tcW w:w="1254" w:type="dxa"/>
          </w:tcPr>
          <w:p w14:paraId="19EA1CA0" w14:textId="7C678CBD" w:rsidR="00C93714" w:rsidRDefault="004155FF" w:rsidP="006D6837">
            <w:r>
              <w:t xml:space="preserve">Collection of </w:t>
            </w:r>
            <w:r w:rsidR="00F963BA">
              <w:t>donors</w:t>
            </w:r>
          </w:p>
        </w:tc>
        <w:tc>
          <w:tcPr>
            <w:tcW w:w="2423" w:type="dxa"/>
          </w:tcPr>
          <w:p w14:paraId="40532961" w14:textId="3330AD12" w:rsidR="00C93714" w:rsidRPr="004C03AB" w:rsidRDefault="00C93714" w:rsidP="006D6837"/>
        </w:tc>
      </w:tr>
      <w:tr w:rsidR="00C7671A" w:rsidRPr="004155FF" w14:paraId="7F6EBC5C" w14:textId="0E0B1732" w:rsidTr="00831D1D">
        <w:trPr>
          <w:trHeight w:val="177"/>
        </w:trPr>
        <w:tc>
          <w:tcPr>
            <w:tcW w:w="3320" w:type="dxa"/>
          </w:tcPr>
          <w:p w14:paraId="52CA4875" w14:textId="425C7CD6" w:rsidR="00C93714" w:rsidRPr="00F963BA" w:rsidRDefault="00F963BA" w:rsidP="006D6837">
            <w:pPr>
              <w:rPr>
                <w:rFonts w:ascii="Times New Roman" w:hAnsi="Times New Roman" w:cs="Times New Roman"/>
              </w:rPr>
            </w:pPr>
            <w:r w:rsidRPr="00F963BA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F963BA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F963BA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/donors/{</w:t>
            </w:r>
            <w:proofErr w:type="spellStart"/>
            <w:r w:rsidRPr="00F963BA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donorID</w:t>
            </w:r>
            <w:proofErr w:type="spellEnd"/>
            <w:r w:rsidRPr="00F963BA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}</w:t>
            </w:r>
          </w:p>
        </w:tc>
        <w:tc>
          <w:tcPr>
            <w:tcW w:w="1691" w:type="dxa"/>
          </w:tcPr>
          <w:p w14:paraId="354A9668" w14:textId="75223E0A" w:rsidR="00C93714" w:rsidRPr="004155FF" w:rsidRDefault="00C93714" w:rsidP="006D6837">
            <w:r w:rsidRPr="004155FF">
              <w:t>GET</w:t>
            </w:r>
          </w:p>
        </w:tc>
        <w:tc>
          <w:tcPr>
            <w:tcW w:w="1287" w:type="dxa"/>
          </w:tcPr>
          <w:p w14:paraId="0978EED3" w14:textId="2080927D" w:rsidR="00C93714" w:rsidRPr="004155FF" w:rsidRDefault="004155FF" w:rsidP="006D6837">
            <w:r w:rsidRPr="004155FF">
              <w:t xml:space="preserve">Search the </w:t>
            </w:r>
            <w:r w:rsidR="00F963BA">
              <w:t xml:space="preserve">donor </w:t>
            </w:r>
            <w:r w:rsidRPr="004155FF">
              <w:t xml:space="preserve">detail by </w:t>
            </w:r>
            <w:r w:rsidR="00F963BA">
              <w:t>donor</w:t>
            </w:r>
            <w:r w:rsidRPr="004155FF">
              <w:t xml:space="preserve"> Id</w:t>
            </w:r>
          </w:p>
        </w:tc>
        <w:tc>
          <w:tcPr>
            <w:tcW w:w="1254" w:type="dxa"/>
          </w:tcPr>
          <w:p w14:paraId="7ABEE0BB" w14:textId="1873E12C" w:rsidR="00C93714" w:rsidRPr="004155FF" w:rsidRDefault="00F963BA" w:rsidP="004155FF">
            <w:pPr>
              <w:jc w:val="center"/>
            </w:pPr>
            <w:r>
              <w:t>Donor</w:t>
            </w:r>
          </w:p>
        </w:tc>
        <w:tc>
          <w:tcPr>
            <w:tcW w:w="2423" w:type="dxa"/>
          </w:tcPr>
          <w:p w14:paraId="5A858B4A" w14:textId="74C33AB1" w:rsidR="00C93714" w:rsidRPr="004155FF" w:rsidRDefault="00C93714" w:rsidP="006D6837"/>
        </w:tc>
      </w:tr>
      <w:tr w:rsidR="00C7671A" w:rsidRPr="00705F7D" w14:paraId="468D4D9A" w14:textId="50777727" w:rsidTr="00831D1D">
        <w:trPr>
          <w:trHeight w:val="177"/>
        </w:trPr>
        <w:tc>
          <w:tcPr>
            <w:tcW w:w="3320" w:type="dxa"/>
          </w:tcPr>
          <w:p w14:paraId="563D1FF7" w14:textId="58AA7865" w:rsidR="00C93714" w:rsidRPr="00F963BA" w:rsidRDefault="00F963BA" w:rsidP="00C85638">
            <w:pPr>
              <w:rPr>
                <w:rFonts w:ascii="Times New Roman" w:hAnsi="Times New Roman" w:cs="Times New Roman"/>
              </w:rPr>
            </w:pPr>
            <w:r w:rsidRPr="00F963BA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F963BA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F963BA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/donors/register</w:t>
            </w:r>
          </w:p>
        </w:tc>
        <w:tc>
          <w:tcPr>
            <w:tcW w:w="1691" w:type="dxa"/>
          </w:tcPr>
          <w:p w14:paraId="02001B07" w14:textId="0D65DFE7" w:rsidR="00C93714" w:rsidRPr="00705F7D" w:rsidRDefault="004155FF" w:rsidP="00145AA1">
            <w:r>
              <w:t>POST</w:t>
            </w:r>
          </w:p>
        </w:tc>
        <w:tc>
          <w:tcPr>
            <w:tcW w:w="1287" w:type="dxa"/>
          </w:tcPr>
          <w:p w14:paraId="59199C48" w14:textId="79CBF3B3" w:rsidR="00C93714" w:rsidRPr="00705F7D" w:rsidRDefault="004155FF" w:rsidP="00145AA1">
            <w:r>
              <w:t xml:space="preserve">Add new </w:t>
            </w:r>
            <w:r w:rsidR="00F963BA">
              <w:t>donor</w:t>
            </w:r>
            <w:r>
              <w:t xml:space="preserve"> to </w:t>
            </w:r>
            <w:proofErr w:type="spellStart"/>
            <w:r>
              <w:t>db</w:t>
            </w:r>
            <w:proofErr w:type="spellEnd"/>
          </w:p>
        </w:tc>
        <w:tc>
          <w:tcPr>
            <w:tcW w:w="1254" w:type="dxa"/>
          </w:tcPr>
          <w:p w14:paraId="2E47868D" w14:textId="77777777" w:rsidR="00C93714" w:rsidRDefault="00F963BA" w:rsidP="00145AA1">
            <w:r>
              <w:t>Donor</w:t>
            </w:r>
          </w:p>
          <w:p w14:paraId="0F45A4CF" w14:textId="58340255" w:rsidR="00F963BA" w:rsidRDefault="00F963BA" w:rsidP="00145AA1">
            <w:r>
              <w:t>String: Record created successfully</w:t>
            </w:r>
          </w:p>
        </w:tc>
        <w:tc>
          <w:tcPr>
            <w:tcW w:w="2423" w:type="dxa"/>
          </w:tcPr>
          <w:p w14:paraId="1222F7F3" w14:textId="77777777" w:rsidR="00C93714" w:rsidRPr="004C03AB" w:rsidRDefault="00C93714" w:rsidP="00145AA1"/>
        </w:tc>
      </w:tr>
      <w:tr w:rsidR="00C7671A" w:rsidRPr="00705F7D" w14:paraId="5000A79E" w14:textId="77777777" w:rsidTr="00831D1D">
        <w:trPr>
          <w:trHeight w:val="177"/>
        </w:trPr>
        <w:tc>
          <w:tcPr>
            <w:tcW w:w="3320" w:type="dxa"/>
          </w:tcPr>
          <w:p w14:paraId="65E7D43F" w14:textId="3F288834" w:rsidR="00C7671A" w:rsidRPr="00F963BA" w:rsidRDefault="00F963BA" w:rsidP="00C85638">
            <w:pPr>
              <w:rPr>
                <w:rFonts w:ascii="Times New Roman" w:hAnsi="Times New Roman" w:cs="Times New Roman"/>
              </w:rPr>
            </w:pPr>
            <w:r w:rsidRPr="00F963BA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F963BA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F963BA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/donors/update/{</w:t>
            </w:r>
            <w:proofErr w:type="spellStart"/>
            <w:r w:rsidRPr="00F963BA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donorID</w:t>
            </w:r>
            <w:proofErr w:type="spellEnd"/>
            <w:r w:rsidRPr="00F963BA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}</w:t>
            </w:r>
          </w:p>
        </w:tc>
        <w:tc>
          <w:tcPr>
            <w:tcW w:w="1691" w:type="dxa"/>
          </w:tcPr>
          <w:p w14:paraId="09C650FA" w14:textId="5E73DBAB" w:rsidR="00C7671A" w:rsidRDefault="00263CF6" w:rsidP="00145AA1">
            <w:r>
              <w:t>PUT</w:t>
            </w:r>
          </w:p>
        </w:tc>
        <w:tc>
          <w:tcPr>
            <w:tcW w:w="1287" w:type="dxa"/>
          </w:tcPr>
          <w:p w14:paraId="181D435D" w14:textId="724800F6" w:rsidR="00C7671A" w:rsidRDefault="00263CF6" w:rsidP="00145AA1">
            <w:r>
              <w:t xml:space="preserve">Update </w:t>
            </w:r>
            <w:proofErr w:type="spellStart"/>
            <w:r w:rsidR="00F963BA">
              <w:t>donorID</w:t>
            </w:r>
            <w:proofErr w:type="spellEnd"/>
            <w:r>
              <w:t xml:space="preserve"> of </w:t>
            </w:r>
            <w:r w:rsidR="00F963BA">
              <w:t>donor</w:t>
            </w:r>
          </w:p>
        </w:tc>
        <w:tc>
          <w:tcPr>
            <w:tcW w:w="1254" w:type="dxa"/>
          </w:tcPr>
          <w:p w14:paraId="35AE17A2" w14:textId="5AADB998" w:rsidR="00C7671A" w:rsidRDefault="00F963BA" w:rsidP="00145AA1">
            <w:r>
              <w:t>Donor</w:t>
            </w:r>
          </w:p>
        </w:tc>
        <w:tc>
          <w:tcPr>
            <w:tcW w:w="2423" w:type="dxa"/>
          </w:tcPr>
          <w:p w14:paraId="72CD7B50" w14:textId="77777777" w:rsidR="00C7671A" w:rsidRPr="004C03AB" w:rsidRDefault="00C7671A" w:rsidP="00145AA1"/>
        </w:tc>
      </w:tr>
      <w:tr w:rsidR="00F963BA" w:rsidRPr="00705F7D" w14:paraId="3ED186DB" w14:textId="77777777" w:rsidTr="00F963BA">
        <w:trPr>
          <w:trHeight w:val="965"/>
        </w:trPr>
        <w:tc>
          <w:tcPr>
            <w:tcW w:w="3320" w:type="dxa"/>
          </w:tcPr>
          <w:p w14:paraId="5DCE7BBC" w14:textId="52CF5C0A" w:rsidR="00F963BA" w:rsidRPr="00F963BA" w:rsidRDefault="00F963BA" w:rsidP="00C85638">
            <w:pPr>
              <w:rPr>
                <w:rFonts w:ascii="Times New Roman" w:hAnsi="Times New Roman" w:cs="Times New Roman"/>
                <w:color w:val="111827"/>
                <w:sz w:val="21"/>
                <w:szCs w:val="21"/>
              </w:rPr>
            </w:pPr>
            <w:r w:rsidRPr="00F963BA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F963BA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F963BA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/donors/{</w:t>
            </w:r>
            <w:proofErr w:type="spellStart"/>
            <w:r w:rsidRPr="00F963BA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donorID</w:t>
            </w:r>
            <w:proofErr w:type="spellEnd"/>
            <w:r w:rsidRPr="00F963BA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}/donations</w:t>
            </w:r>
          </w:p>
        </w:tc>
        <w:tc>
          <w:tcPr>
            <w:tcW w:w="1691" w:type="dxa"/>
          </w:tcPr>
          <w:p w14:paraId="556DB8BB" w14:textId="74B947B5" w:rsidR="00F963BA" w:rsidRDefault="00F963BA" w:rsidP="00145AA1">
            <w:r>
              <w:t>GET</w:t>
            </w:r>
          </w:p>
        </w:tc>
        <w:tc>
          <w:tcPr>
            <w:tcW w:w="1287" w:type="dxa"/>
          </w:tcPr>
          <w:p w14:paraId="6D54CB2D" w14:textId="03C64A0D" w:rsidR="00F963BA" w:rsidRDefault="00F963BA" w:rsidP="00145AA1">
            <w:r>
              <w:t>Search the donations details by donor ID</w:t>
            </w:r>
          </w:p>
        </w:tc>
        <w:tc>
          <w:tcPr>
            <w:tcW w:w="1254" w:type="dxa"/>
          </w:tcPr>
          <w:p w14:paraId="6903771B" w14:textId="5227E069" w:rsidR="00F963BA" w:rsidRDefault="00F963BA" w:rsidP="00145AA1">
            <w:r>
              <w:t>Donor</w:t>
            </w:r>
          </w:p>
        </w:tc>
        <w:tc>
          <w:tcPr>
            <w:tcW w:w="2423" w:type="dxa"/>
          </w:tcPr>
          <w:p w14:paraId="44FD2717" w14:textId="77777777" w:rsidR="00F963BA" w:rsidRPr="004C03AB" w:rsidRDefault="00F963BA" w:rsidP="00145AA1"/>
        </w:tc>
      </w:tr>
    </w:tbl>
    <w:p w14:paraId="7F53D475" w14:textId="36D24D57" w:rsidR="00DE3F82" w:rsidRDefault="00DE3F82" w:rsidP="009D70BA"/>
    <w:p w14:paraId="3CEDE609" w14:textId="0D9EC289" w:rsidR="00F963BA" w:rsidRDefault="00F963BA" w:rsidP="009D70BA"/>
    <w:tbl>
      <w:tblPr>
        <w:tblStyle w:val="ProposalTable1"/>
        <w:tblW w:w="0" w:type="auto"/>
        <w:tblInd w:w="-625" w:type="dxa"/>
        <w:tblLayout w:type="fixed"/>
        <w:tblLook w:val="04A0" w:firstRow="1" w:lastRow="0" w:firstColumn="1" w:lastColumn="0" w:noHBand="0" w:noVBand="1"/>
      </w:tblPr>
      <w:tblGrid>
        <w:gridCol w:w="3320"/>
        <w:gridCol w:w="1691"/>
        <w:gridCol w:w="1563"/>
        <w:gridCol w:w="1559"/>
        <w:gridCol w:w="1842"/>
      </w:tblGrid>
      <w:tr w:rsidR="00F963BA" w14:paraId="11BA5E1E" w14:textId="77777777" w:rsidTr="00431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3320" w:type="dxa"/>
          </w:tcPr>
          <w:p w14:paraId="0B29B3C9" w14:textId="77777777" w:rsidR="00F963BA" w:rsidRPr="00705F7D" w:rsidRDefault="00F963BA" w:rsidP="000F1117">
            <w:r>
              <w:t>Endpoints</w:t>
            </w:r>
          </w:p>
        </w:tc>
        <w:tc>
          <w:tcPr>
            <w:tcW w:w="1691" w:type="dxa"/>
          </w:tcPr>
          <w:p w14:paraId="59E2D500" w14:textId="77777777" w:rsidR="00F963BA" w:rsidRPr="00705F7D" w:rsidRDefault="00F963BA" w:rsidP="000F1117">
            <w:r>
              <w:t>HTTP Verb/Method</w:t>
            </w:r>
          </w:p>
        </w:tc>
        <w:tc>
          <w:tcPr>
            <w:tcW w:w="1563" w:type="dxa"/>
          </w:tcPr>
          <w:p w14:paraId="6E123691" w14:textId="77777777" w:rsidR="00F963BA" w:rsidRDefault="00F963BA" w:rsidP="000F1117">
            <w:r>
              <w:t>Description</w:t>
            </w:r>
          </w:p>
        </w:tc>
        <w:tc>
          <w:tcPr>
            <w:tcW w:w="1559" w:type="dxa"/>
          </w:tcPr>
          <w:p w14:paraId="4BC44326" w14:textId="77777777" w:rsidR="00F963BA" w:rsidRDefault="00F963BA" w:rsidP="000F1117">
            <w:r>
              <w:t>Success Response</w:t>
            </w:r>
          </w:p>
        </w:tc>
        <w:tc>
          <w:tcPr>
            <w:tcW w:w="1842" w:type="dxa"/>
          </w:tcPr>
          <w:p w14:paraId="4350E6FD" w14:textId="77777777" w:rsidR="00F963BA" w:rsidRDefault="00F963BA" w:rsidP="000F1117">
            <w:r>
              <w:t>Error Response</w:t>
            </w:r>
          </w:p>
        </w:tc>
      </w:tr>
      <w:tr w:rsidR="00F963BA" w14:paraId="1690DD8F" w14:textId="77777777" w:rsidTr="004317DD">
        <w:trPr>
          <w:trHeight w:val="89"/>
        </w:trPr>
        <w:tc>
          <w:tcPr>
            <w:tcW w:w="3320" w:type="dxa"/>
          </w:tcPr>
          <w:p w14:paraId="35B94F16" w14:textId="0DB00F2D" w:rsidR="00F963BA" w:rsidRPr="004317DD" w:rsidRDefault="004317DD" w:rsidP="000F1117">
            <w:pPr>
              <w:rPr>
                <w:rFonts w:ascii="Times New Roman" w:hAnsi="Times New Roman" w:cs="Times New Roman"/>
              </w:rPr>
            </w:pPr>
            <w:r w:rsidRPr="004317DD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4317DD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4317DD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4317DD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bloodbags</w:t>
            </w:r>
            <w:proofErr w:type="spellEnd"/>
            <w:r w:rsidRPr="004317DD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/{</w:t>
            </w:r>
            <w:proofErr w:type="spellStart"/>
            <w:r w:rsidRPr="004317DD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bagID</w:t>
            </w:r>
            <w:proofErr w:type="spellEnd"/>
            <w:r w:rsidRPr="004317DD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}</w:t>
            </w:r>
          </w:p>
        </w:tc>
        <w:tc>
          <w:tcPr>
            <w:tcW w:w="1691" w:type="dxa"/>
          </w:tcPr>
          <w:p w14:paraId="211BBC96" w14:textId="77777777" w:rsidR="00F963BA" w:rsidRPr="00705F7D" w:rsidRDefault="00F963BA" w:rsidP="000F1117">
            <w:r>
              <w:t>GET</w:t>
            </w:r>
          </w:p>
        </w:tc>
        <w:tc>
          <w:tcPr>
            <w:tcW w:w="1563" w:type="dxa"/>
          </w:tcPr>
          <w:p w14:paraId="401E85CF" w14:textId="2CCCDA2D" w:rsidR="00F963BA" w:rsidRDefault="004317DD" w:rsidP="000F1117">
            <w:r w:rsidRPr="004155FF">
              <w:t xml:space="preserve">Search the </w:t>
            </w:r>
            <w:proofErr w:type="spellStart"/>
            <w:r>
              <w:t>bloodbags</w:t>
            </w:r>
            <w:proofErr w:type="spellEnd"/>
            <w:r>
              <w:t xml:space="preserve"> </w:t>
            </w:r>
            <w:r w:rsidRPr="004155FF">
              <w:t xml:space="preserve">detail by </w:t>
            </w:r>
            <w:r>
              <w:t xml:space="preserve">bag </w:t>
            </w:r>
            <w:r w:rsidRPr="004155FF">
              <w:t>Id</w:t>
            </w:r>
          </w:p>
        </w:tc>
        <w:tc>
          <w:tcPr>
            <w:tcW w:w="1559" w:type="dxa"/>
          </w:tcPr>
          <w:p w14:paraId="6E001C54" w14:textId="5D1B2A7B" w:rsidR="00F963BA" w:rsidRDefault="004317DD" w:rsidP="000F1117">
            <w:proofErr w:type="spellStart"/>
            <w:r>
              <w:t>Bloodbags</w:t>
            </w:r>
            <w:proofErr w:type="spellEnd"/>
          </w:p>
        </w:tc>
        <w:tc>
          <w:tcPr>
            <w:tcW w:w="1842" w:type="dxa"/>
          </w:tcPr>
          <w:p w14:paraId="154BC352" w14:textId="77777777" w:rsidR="00F963BA" w:rsidRPr="004C03AB" w:rsidRDefault="00F963BA" w:rsidP="000F1117"/>
        </w:tc>
      </w:tr>
      <w:tr w:rsidR="00F963BA" w:rsidRPr="004155FF" w14:paraId="21D0160B" w14:textId="77777777" w:rsidTr="004317DD">
        <w:trPr>
          <w:trHeight w:val="177"/>
        </w:trPr>
        <w:tc>
          <w:tcPr>
            <w:tcW w:w="3320" w:type="dxa"/>
          </w:tcPr>
          <w:p w14:paraId="4E907657" w14:textId="07AFB08D" w:rsidR="00F963BA" w:rsidRPr="004317DD" w:rsidRDefault="004317DD" w:rsidP="000F1117">
            <w:pPr>
              <w:rPr>
                <w:rFonts w:ascii="Times New Roman" w:hAnsi="Times New Roman" w:cs="Times New Roman"/>
              </w:rPr>
            </w:pPr>
            <w:r w:rsidRPr="004317DD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4317DD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4317DD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4317DD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bloodbags</w:t>
            </w:r>
            <w:proofErr w:type="spellEnd"/>
            <w:r w:rsidRPr="004317DD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/add</w:t>
            </w:r>
          </w:p>
        </w:tc>
        <w:tc>
          <w:tcPr>
            <w:tcW w:w="1691" w:type="dxa"/>
          </w:tcPr>
          <w:p w14:paraId="1718B4B6" w14:textId="3ACB0B83" w:rsidR="00F963BA" w:rsidRPr="004155FF" w:rsidRDefault="004317DD" w:rsidP="000F1117">
            <w:r>
              <w:t>POST</w:t>
            </w:r>
          </w:p>
        </w:tc>
        <w:tc>
          <w:tcPr>
            <w:tcW w:w="1563" w:type="dxa"/>
          </w:tcPr>
          <w:p w14:paraId="29D95A13" w14:textId="25D194E9" w:rsidR="00F963BA" w:rsidRPr="004155FF" w:rsidRDefault="004317DD" w:rsidP="000F1117">
            <w:r>
              <w:t xml:space="preserve">Add new </w:t>
            </w:r>
            <w:proofErr w:type="spellStart"/>
            <w:r>
              <w:t>bloodbags</w:t>
            </w:r>
            <w:proofErr w:type="spellEnd"/>
            <w:r>
              <w:t xml:space="preserve"> to </w:t>
            </w:r>
            <w:proofErr w:type="spellStart"/>
            <w:r>
              <w:t>db</w:t>
            </w:r>
            <w:proofErr w:type="spellEnd"/>
          </w:p>
        </w:tc>
        <w:tc>
          <w:tcPr>
            <w:tcW w:w="1559" w:type="dxa"/>
          </w:tcPr>
          <w:p w14:paraId="59F16F64" w14:textId="77777777" w:rsidR="00F963BA" w:rsidRDefault="004317DD" w:rsidP="000F1117">
            <w:pPr>
              <w:jc w:val="center"/>
            </w:pPr>
            <w:proofErr w:type="spellStart"/>
            <w:r>
              <w:t>Bloodbags</w:t>
            </w:r>
            <w:proofErr w:type="spellEnd"/>
          </w:p>
          <w:p w14:paraId="289D88EF" w14:textId="77777777" w:rsidR="004317DD" w:rsidRDefault="004317DD" w:rsidP="000F1117">
            <w:pPr>
              <w:jc w:val="center"/>
            </w:pPr>
            <w:r>
              <w:t>String:</w:t>
            </w:r>
          </w:p>
          <w:p w14:paraId="2B9F3961" w14:textId="5E24EF4C" w:rsidR="004317DD" w:rsidRDefault="004317DD" w:rsidP="000F1117">
            <w:pPr>
              <w:jc w:val="center"/>
            </w:pPr>
            <w:r>
              <w:t xml:space="preserve">Record created </w:t>
            </w:r>
            <w:proofErr w:type="gramStart"/>
            <w:r>
              <w:t>successfully</w:t>
            </w:r>
            <w:proofErr w:type="gramEnd"/>
          </w:p>
          <w:p w14:paraId="54F3954C" w14:textId="77777777" w:rsidR="004317DD" w:rsidRDefault="004317DD" w:rsidP="000F1117">
            <w:pPr>
              <w:jc w:val="center"/>
            </w:pPr>
          </w:p>
          <w:p w14:paraId="126147F9" w14:textId="4A8356A1" w:rsidR="004317DD" w:rsidRPr="004155FF" w:rsidRDefault="004317DD" w:rsidP="000F1117">
            <w:pPr>
              <w:jc w:val="center"/>
            </w:pPr>
          </w:p>
        </w:tc>
        <w:tc>
          <w:tcPr>
            <w:tcW w:w="1842" w:type="dxa"/>
          </w:tcPr>
          <w:p w14:paraId="3912D05B" w14:textId="77777777" w:rsidR="00F963BA" w:rsidRPr="004155FF" w:rsidRDefault="00F963BA" w:rsidP="000F1117"/>
        </w:tc>
      </w:tr>
      <w:tr w:rsidR="00F963BA" w:rsidRPr="00705F7D" w14:paraId="5E4202E4" w14:textId="77777777" w:rsidTr="004317DD">
        <w:trPr>
          <w:trHeight w:val="177"/>
        </w:trPr>
        <w:tc>
          <w:tcPr>
            <w:tcW w:w="3320" w:type="dxa"/>
          </w:tcPr>
          <w:p w14:paraId="2F007469" w14:textId="435C3E18" w:rsidR="00F963BA" w:rsidRPr="004317DD" w:rsidRDefault="004317DD" w:rsidP="000F1117">
            <w:pPr>
              <w:rPr>
                <w:rFonts w:ascii="Times New Roman" w:hAnsi="Times New Roman" w:cs="Times New Roman"/>
              </w:rPr>
            </w:pPr>
            <w:r w:rsidRPr="004317DD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lastRenderedPageBreak/>
              <w:t>/</w:t>
            </w:r>
            <w:proofErr w:type="spellStart"/>
            <w:r w:rsidRPr="004317DD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4317DD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4317DD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bloodbags</w:t>
            </w:r>
            <w:proofErr w:type="spellEnd"/>
            <w:r w:rsidRPr="004317DD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/update/status/{</w:t>
            </w:r>
            <w:proofErr w:type="spellStart"/>
            <w:r w:rsidRPr="004317DD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bagID</w:t>
            </w:r>
            <w:proofErr w:type="spellEnd"/>
            <w:r w:rsidRPr="004317DD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}</w:t>
            </w:r>
          </w:p>
        </w:tc>
        <w:tc>
          <w:tcPr>
            <w:tcW w:w="1691" w:type="dxa"/>
          </w:tcPr>
          <w:p w14:paraId="3F7EA2FB" w14:textId="77777777" w:rsidR="00F963BA" w:rsidRDefault="00F963BA" w:rsidP="000F1117">
            <w:r>
              <w:t>PUT</w:t>
            </w:r>
          </w:p>
        </w:tc>
        <w:tc>
          <w:tcPr>
            <w:tcW w:w="1563" w:type="dxa"/>
          </w:tcPr>
          <w:p w14:paraId="783F51EB" w14:textId="78FF7832" w:rsidR="00F963BA" w:rsidRDefault="00F963BA" w:rsidP="000F1117">
            <w:r>
              <w:t xml:space="preserve">Update </w:t>
            </w:r>
            <w:proofErr w:type="spellStart"/>
            <w:r w:rsidR="004317DD">
              <w:t>bloodbag</w:t>
            </w:r>
            <w:proofErr w:type="spellEnd"/>
            <w:r w:rsidR="004317DD">
              <w:t xml:space="preserve"> status</w:t>
            </w:r>
          </w:p>
        </w:tc>
        <w:tc>
          <w:tcPr>
            <w:tcW w:w="1559" w:type="dxa"/>
          </w:tcPr>
          <w:p w14:paraId="3036A34D" w14:textId="24C29FB1" w:rsidR="00F963BA" w:rsidRDefault="004317DD" w:rsidP="000F1117">
            <w:proofErr w:type="spellStart"/>
            <w:r>
              <w:t>bloodbags</w:t>
            </w:r>
            <w:proofErr w:type="spellEnd"/>
          </w:p>
        </w:tc>
        <w:tc>
          <w:tcPr>
            <w:tcW w:w="1842" w:type="dxa"/>
          </w:tcPr>
          <w:p w14:paraId="3B238F6C" w14:textId="77777777" w:rsidR="00F963BA" w:rsidRPr="004C03AB" w:rsidRDefault="00F963BA" w:rsidP="000F1117"/>
        </w:tc>
      </w:tr>
      <w:tr w:rsidR="00F963BA" w:rsidRPr="00705F7D" w14:paraId="57536428" w14:textId="77777777" w:rsidTr="004317DD">
        <w:trPr>
          <w:trHeight w:val="965"/>
        </w:trPr>
        <w:tc>
          <w:tcPr>
            <w:tcW w:w="3320" w:type="dxa"/>
          </w:tcPr>
          <w:p w14:paraId="2575CACF" w14:textId="20BE4F80" w:rsidR="00F963BA" w:rsidRPr="004317DD" w:rsidRDefault="004317DD" w:rsidP="000F1117">
            <w:pPr>
              <w:rPr>
                <w:rFonts w:ascii="Times New Roman" w:hAnsi="Times New Roman" w:cs="Times New Roman"/>
                <w:color w:val="111827"/>
                <w:sz w:val="21"/>
                <w:szCs w:val="21"/>
              </w:rPr>
            </w:pPr>
            <w:r w:rsidRPr="004317DD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4317DD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4317DD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4317DD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bloodbags</w:t>
            </w:r>
            <w:proofErr w:type="spellEnd"/>
            <w:r w:rsidRPr="004317DD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/available</w:t>
            </w:r>
          </w:p>
        </w:tc>
        <w:tc>
          <w:tcPr>
            <w:tcW w:w="1691" w:type="dxa"/>
          </w:tcPr>
          <w:p w14:paraId="32F222D8" w14:textId="77777777" w:rsidR="00F963BA" w:rsidRDefault="00F963BA" w:rsidP="000F1117">
            <w:r>
              <w:t>GET</w:t>
            </w:r>
          </w:p>
        </w:tc>
        <w:tc>
          <w:tcPr>
            <w:tcW w:w="1563" w:type="dxa"/>
          </w:tcPr>
          <w:p w14:paraId="0E2F826D" w14:textId="14A560CC" w:rsidR="00F963BA" w:rsidRDefault="00F963BA" w:rsidP="000F1117">
            <w:r>
              <w:t xml:space="preserve">Search </w:t>
            </w:r>
            <w:r w:rsidR="004317DD">
              <w:t xml:space="preserve">for available </w:t>
            </w:r>
            <w:proofErr w:type="spellStart"/>
            <w:r w:rsidR="004317DD">
              <w:t>bloodbgas</w:t>
            </w:r>
            <w:proofErr w:type="spellEnd"/>
          </w:p>
        </w:tc>
        <w:tc>
          <w:tcPr>
            <w:tcW w:w="1559" w:type="dxa"/>
          </w:tcPr>
          <w:p w14:paraId="4FAB4DCA" w14:textId="214A4949" w:rsidR="00F963BA" w:rsidRDefault="004317DD" w:rsidP="000F1117">
            <w:proofErr w:type="spellStart"/>
            <w:r>
              <w:t>bloodbags</w:t>
            </w:r>
            <w:proofErr w:type="spellEnd"/>
          </w:p>
        </w:tc>
        <w:tc>
          <w:tcPr>
            <w:tcW w:w="1842" w:type="dxa"/>
          </w:tcPr>
          <w:p w14:paraId="79D40F14" w14:textId="77777777" w:rsidR="00F963BA" w:rsidRPr="004C03AB" w:rsidRDefault="00F963BA" w:rsidP="000F1117"/>
        </w:tc>
      </w:tr>
      <w:tr w:rsidR="004317DD" w:rsidRPr="00705F7D" w14:paraId="6643857F" w14:textId="77777777" w:rsidTr="004317DD">
        <w:trPr>
          <w:trHeight w:val="965"/>
        </w:trPr>
        <w:tc>
          <w:tcPr>
            <w:tcW w:w="3320" w:type="dxa"/>
          </w:tcPr>
          <w:p w14:paraId="77A71038" w14:textId="1D755EBE" w:rsidR="004317DD" w:rsidRPr="004317DD" w:rsidRDefault="004317DD" w:rsidP="000F1117">
            <w:pPr>
              <w:rPr>
                <w:rFonts w:ascii="Times New Roman" w:hAnsi="Times New Roman" w:cs="Times New Roman"/>
                <w:color w:val="111827"/>
                <w:sz w:val="21"/>
                <w:szCs w:val="21"/>
              </w:rPr>
            </w:pPr>
            <w:r w:rsidRPr="004317DD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4317DD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4317DD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4317DD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bloodbags</w:t>
            </w:r>
            <w:proofErr w:type="spellEnd"/>
            <w:r w:rsidRPr="004317DD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4317DD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expiringsoon</w:t>
            </w:r>
            <w:proofErr w:type="spellEnd"/>
          </w:p>
        </w:tc>
        <w:tc>
          <w:tcPr>
            <w:tcW w:w="1691" w:type="dxa"/>
          </w:tcPr>
          <w:p w14:paraId="5F263F69" w14:textId="049DEA06" w:rsidR="004317DD" w:rsidRDefault="004317DD" w:rsidP="000F1117">
            <w:r>
              <w:t>GET</w:t>
            </w:r>
          </w:p>
        </w:tc>
        <w:tc>
          <w:tcPr>
            <w:tcW w:w="1563" w:type="dxa"/>
          </w:tcPr>
          <w:p w14:paraId="595B7DC7" w14:textId="42133F62" w:rsidR="004317DD" w:rsidRDefault="004317DD" w:rsidP="000F1117">
            <w:r>
              <w:t xml:space="preserve">Search for </w:t>
            </w:r>
            <w:proofErr w:type="spellStart"/>
            <w:r>
              <w:t>bloodbags</w:t>
            </w:r>
            <w:proofErr w:type="spellEnd"/>
            <w:r>
              <w:t xml:space="preserve"> that are </w:t>
            </w:r>
            <w:proofErr w:type="spellStart"/>
            <w:r>
              <w:t>expiringsoon</w:t>
            </w:r>
            <w:proofErr w:type="spellEnd"/>
          </w:p>
        </w:tc>
        <w:tc>
          <w:tcPr>
            <w:tcW w:w="1559" w:type="dxa"/>
          </w:tcPr>
          <w:p w14:paraId="25F524F2" w14:textId="22989FCA" w:rsidR="004317DD" w:rsidRDefault="004317DD" w:rsidP="000F1117">
            <w:proofErr w:type="spellStart"/>
            <w:r>
              <w:t>bloodbags</w:t>
            </w:r>
            <w:proofErr w:type="spellEnd"/>
          </w:p>
        </w:tc>
        <w:tc>
          <w:tcPr>
            <w:tcW w:w="1842" w:type="dxa"/>
          </w:tcPr>
          <w:p w14:paraId="48970FBC" w14:textId="77777777" w:rsidR="004317DD" w:rsidRPr="004C03AB" w:rsidRDefault="004317DD" w:rsidP="000F1117"/>
        </w:tc>
      </w:tr>
    </w:tbl>
    <w:p w14:paraId="35362FF8" w14:textId="77777777" w:rsidR="00F963BA" w:rsidRDefault="00F963BA" w:rsidP="00F963BA"/>
    <w:p w14:paraId="1E99BE64" w14:textId="320CD3DE" w:rsidR="00F963BA" w:rsidRDefault="00F963BA" w:rsidP="009D70BA"/>
    <w:tbl>
      <w:tblPr>
        <w:tblStyle w:val="ProposalTable1"/>
        <w:tblW w:w="0" w:type="auto"/>
        <w:tblInd w:w="-625" w:type="dxa"/>
        <w:tblLayout w:type="fixed"/>
        <w:tblLook w:val="04A0" w:firstRow="1" w:lastRow="0" w:firstColumn="1" w:lastColumn="0" w:noHBand="0" w:noVBand="1"/>
      </w:tblPr>
      <w:tblGrid>
        <w:gridCol w:w="3320"/>
        <w:gridCol w:w="1691"/>
        <w:gridCol w:w="1287"/>
        <w:gridCol w:w="1254"/>
        <w:gridCol w:w="2423"/>
      </w:tblGrid>
      <w:tr w:rsidR="004317DD" w14:paraId="16D7457C" w14:textId="77777777" w:rsidTr="000F1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3320" w:type="dxa"/>
          </w:tcPr>
          <w:p w14:paraId="0266F285" w14:textId="77777777" w:rsidR="004317DD" w:rsidRPr="00705F7D" w:rsidRDefault="004317DD" w:rsidP="000F1117">
            <w:r>
              <w:t>Endpoints</w:t>
            </w:r>
          </w:p>
        </w:tc>
        <w:tc>
          <w:tcPr>
            <w:tcW w:w="1691" w:type="dxa"/>
          </w:tcPr>
          <w:p w14:paraId="42728A4B" w14:textId="77777777" w:rsidR="004317DD" w:rsidRPr="00705F7D" w:rsidRDefault="004317DD" w:rsidP="000F1117">
            <w:r>
              <w:t>HTTP Verb/Method</w:t>
            </w:r>
          </w:p>
        </w:tc>
        <w:tc>
          <w:tcPr>
            <w:tcW w:w="1287" w:type="dxa"/>
          </w:tcPr>
          <w:p w14:paraId="3F303F02" w14:textId="77777777" w:rsidR="004317DD" w:rsidRDefault="004317DD" w:rsidP="000F1117">
            <w:r>
              <w:t>Description</w:t>
            </w:r>
          </w:p>
        </w:tc>
        <w:tc>
          <w:tcPr>
            <w:tcW w:w="1254" w:type="dxa"/>
          </w:tcPr>
          <w:p w14:paraId="38EDFF73" w14:textId="77777777" w:rsidR="004317DD" w:rsidRDefault="004317DD" w:rsidP="000F1117">
            <w:r>
              <w:t>Success Response</w:t>
            </w:r>
          </w:p>
        </w:tc>
        <w:tc>
          <w:tcPr>
            <w:tcW w:w="2423" w:type="dxa"/>
          </w:tcPr>
          <w:p w14:paraId="1D6DC2CF" w14:textId="77777777" w:rsidR="004317DD" w:rsidRDefault="004317DD" w:rsidP="000F1117">
            <w:r>
              <w:t>Error Response</w:t>
            </w:r>
          </w:p>
        </w:tc>
      </w:tr>
      <w:tr w:rsidR="004317DD" w:rsidRPr="004155FF" w14:paraId="0AFA5B12" w14:textId="77777777" w:rsidTr="000F1117">
        <w:trPr>
          <w:trHeight w:val="177"/>
        </w:trPr>
        <w:tc>
          <w:tcPr>
            <w:tcW w:w="3320" w:type="dxa"/>
          </w:tcPr>
          <w:p w14:paraId="49659480" w14:textId="1717E464" w:rsidR="004317DD" w:rsidRPr="00903D45" w:rsidRDefault="00903D45" w:rsidP="000F1117">
            <w:pPr>
              <w:rPr>
                <w:rFonts w:ascii="Times New Roman" w:hAnsi="Times New Roman" w:cs="Times New Roman"/>
              </w:rPr>
            </w:pPr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/recipients/{</w:t>
            </w:r>
            <w:proofErr w:type="spellStart"/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recipientID</w:t>
            </w:r>
            <w:proofErr w:type="spellEnd"/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}</w:t>
            </w:r>
          </w:p>
        </w:tc>
        <w:tc>
          <w:tcPr>
            <w:tcW w:w="1691" w:type="dxa"/>
          </w:tcPr>
          <w:p w14:paraId="58FEC1D9" w14:textId="77777777" w:rsidR="004317DD" w:rsidRPr="004155FF" w:rsidRDefault="004317DD" w:rsidP="000F1117">
            <w:r w:rsidRPr="004155FF">
              <w:t>GET</w:t>
            </w:r>
          </w:p>
        </w:tc>
        <w:tc>
          <w:tcPr>
            <w:tcW w:w="1287" w:type="dxa"/>
          </w:tcPr>
          <w:p w14:paraId="405F8962" w14:textId="5FE94189" w:rsidR="004317DD" w:rsidRPr="004155FF" w:rsidRDefault="004317DD" w:rsidP="000F1117">
            <w:r w:rsidRPr="004155FF">
              <w:t xml:space="preserve">Search the </w:t>
            </w:r>
            <w:r w:rsidR="00903D45">
              <w:t>recipient</w:t>
            </w:r>
            <w:r>
              <w:t xml:space="preserve"> </w:t>
            </w:r>
            <w:r w:rsidRPr="004155FF">
              <w:t xml:space="preserve">detail by </w:t>
            </w:r>
            <w:r w:rsidR="00903D45">
              <w:t>recipient</w:t>
            </w:r>
            <w:r w:rsidRPr="004155FF">
              <w:t xml:space="preserve"> Id</w:t>
            </w:r>
          </w:p>
        </w:tc>
        <w:tc>
          <w:tcPr>
            <w:tcW w:w="1254" w:type="dxa"/>
          </w:tcPr>
          <w:p w14:paraId="2C264F7E" w14:textId="29857B48" w:rsidR="004317DD" w:rsidRPr="004155FF" w:rsidRDefault="00903D45" w:rsidP="000F1117">
            <w:pPr>
              <w:jc w:val="center"/>
            </w:pPr>
            <w:r>
              <w:t>Recipient</w:t>
            </w:r>
          </w:p>
        </w:tc>
        <w:tc>
          <w:tcPr>
            <w:tcW w:w="2423" w:type="dxa"/>
          </w:tcPr>
          <w:p w14:paraId="54C454E9" w14:textId="77777777" w:rsidR="004317DD" w:rsidRPr="004155FF" w:rsidRDefault="004317DD" w:rsidP="000F1117"/>
        </w:tc>
      </w:tr>
      <w:tr w:rsidR="004317DD" w:rsidRPr="00705F7D" w14:paraId="4E05E882" w14:textId="77777777" w:rsidTr="000F1117">
        <w:trPr>
          <w:trHeight w:val="177"/>
        </w:trPr>
        <w:tc>
          <w:tcPr>
            <w:tcW w:w="3320" w:type="dxa"/>
          </w:tcPr>
          <w:p w14:paraId="41846EA5" w14:textId="7ACDECC9" w:rsidR="004317DD" w:rsidRPr="00903D45" w:rsidRDefault="00903D45" w:rsidP="000F1117">
            <w:pPr>
              <w:rPr>
                <w:rFonts w:ascii="Times New Roman" w:hAnsi="Times New Roman" w:cs="Times New Roman"/>
              </w:rPr>
            </w:pPr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/recipients/add</w:t>
            </w:r>
          </w:p>
        </w:tc>
        <w:tc>
          <w:tcPr>
            <w:tcW w:w="1691" w:type="dxa"/>
          </w:tcPr>
          <w:p w14:paraId="1095971F" w14:textId="77777777" w:rsidR="004317DD" w:rsidRPr="00705F7D" w:rsidRDefault="004317DD" w:rsidP="000F1117">
            <w:r>
              <w:t>POST</w:t>
            </w:r>
          </w:p>
        </w:tc>
        <w:tc>
          <w:tcPr>
            <w:tcW w:w="1287" w:type="dxa"/>
          </w:tcPr>
          <w:p w14:paraId="55D3384F" w14:textId="6DA4B583" w:rsidR="004317DD" w:rsidRPr="00705F7D" w:rsidRDefault="004317DD" w:rsidP="000F1117">
            <w:r>
              <w:t xml:space="preserve">Add new </w:t>
            </w:r>
            <w:r w:rsidR="00903D45">
              <w:t xml:space="preserve">recipient </w:t>
            </w:r>
            <w:r>
              <w:t xml:space="preserve">to </w:t>
            </w:r>
            <w:proofErr w:type="spellStart"/>
            <w:r>
              <w:t>db</w:t>
            </w:r>
            <w:proofErr w:type="spellEnd"/>
          </w:p>
        </w:tc>
        <w:tc>
          <w:tcPr>
            <w:tcW w:w="1254" w:type="dxa"/>
          </w:tcPr>
          <w:p w14:paraId="23240372" w14:textId="7C12A118" w:rsidR="004317DD" w:rsidRDefault="00903D45" w:rsidP="000F1117">
            <w:r>
              <w:t>Recipient</w:t>
            </w:r>
          </w:p>
          <w:p w14:paraId="37A4F09A" w14:textId="77777777" w:rsidR="004317DD" w:rsidRDefault="004317DD" w:rsidP="000F1117">
            <w:r>
              <w:t>String: Record created successfully</w:t>
            </w:r>
          </w:p>
        </w:tc>
        <w:tc>
          <w:tcPr>
            <w:tcW w:w="2423" w:type="dxa"/>
          </w:tcPr>
          <w:p w14:paraId="4DAF02A9" w14:textId="77777777" w:rsidR="004317DD" w:rsidRPr="004C03AB" w:rsidRDefault="004317DD" w:rsidP="000F1117"/>
        </w:tc>
      </w:tr>
      <w:tr w:rsidR="004317DD" w:rsidRPr="00705F7D" w14:paraId="231A89A0" w14:textId="77777777" w:rsidTr="000F1117">
        <w:trPr>
          <w:trHeight w:val="177"/>
        </w:trPr>
        <w:tc>
          <w:tcPr>
            <w:tcW w:w="3320" w:type="dxa"/>
          </w:tcPr>
          <w:p w14:paraId="53B59845" w14:textId="7339FA60" w:rsidR="004317DD" w:rsidRPr="00903D45" w:rsidRDefault="00903D45" w:rsidP="000F1117">
            <w:pPr>
              <w:rPr>
                <w:rFonts w:ascii="Times New Roman" w:hAnsi="Times New Roman" w:cs="Times New Roman"/>
              </w:rPr>
            </w:pPr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/recipients/update/{</w:t>
            </w:r>
            <w:proofErr w:type="spellStart"/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recipientID</w:t>
            </w:r>
            <w:proofErr w:type="spellEnd"/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}</w:t>
            </w:r>
          </w:p>
        </w:tc>
        <w:tc>
          <w:tcPr>
            <w:tcW w:w="1691" w:type="dxa"/>
          </w:tcPr>
          <w:p w14:paraId="789F6F1F" w14:textId="77777777" w:rsidR="004317DD" w:rsidRDefault="004317DD" w:rsidP="000F1117">
            <w:r>
              <w:t>PUT</w:t>
            </w:r>
          </w:p>
        </w:tc>
        <w:tc>
          <w:tcPr>
            <w:tcW w:w="1287" w:type="dxa"/>
          </w:tcPr>
          <w:p w14:paraId="1776F339" w14:textId="0BB4AD7E" w:rsidR="004317DD" w:rsidRDefault="004317DD" w:rsidP="000F1117">
            <w:r>
              <w:t xml:space="preserve">Update </w:t>
            </w:r>
            <w:proofErr w:type="spellStart"/>
            <w:r w:rsidR="00903D45">
              <w:t>recipientID</w:t>
            </w:r>
            <w:proofErr w:type="spellEnd"/>
            <w:r>
              <w:t xml:space="preserve"> of </w:t>
            </w:r>
            <w:r w:rsidR="00903D45">
              <w:t>recipient</w:t>
            </w:r>
          </w:p>
        </w:tc>
        <w:tc>
          <w:tcPr>
            <w:tcW w:w="1254" w:type="dxa"/>
          </w:tcPr>
          <w:p w14:paraId="495D8808" w14:textId="645A030A" w:rsidR="004317DD" w:rsidRDefault="00903D45" w:rsidP="000F1117">
            <w:r>
              <w:t>Recipient</w:t>
            </w:r>
          </w:p>
        </w:tc>
        <w:tc>
          <w:tcPr>
            <w:tcW w:w="2423" w:type="dxa"/>
          </w:tcPr>
          <w:p w14:paraId="243868D5" w14:textId="77777777" w:rsidR="004317DD" w:rsidRPr="004C03AB" w:rsidRDefault="004317DD" w:rsidP="000F1117"/>
        </w:tc>
      </w:tr>
      <w:tr w:rsidR="004317DD" w:rsidRPr="00705F7D" w14:paraId="165C4B4E" w14:textId="77777777" w:rsidTr="000F1117">
        <w:trPr>
          <w:trHeight w:val="965"/>
        </w:trPr>
        <w:tc>
          <w:tcPr>
            <w:tcW w:w="3320" w:type="dxa"/>
          </w:tcPr>
          <w:p w14:paraId="4C1E7539" w14:textId="4BDB5841" w:rsidR="004317DD" w:rsidRPr="00903D45" w:rsidRDefault="00903D45" w:rsidP="000F1117">
            <w:pPr>
              <w:rPr>
                <w:rFonts w:ascii="Times New Roman" w:hAnsi="Times New Roman" w:cs="Times New Roman"/>
                <w:color w:val="111827"/>
                <w:sz w:val="21"/>
                <w:szCs w:val="21"/>
              </w:rPr>
            </w:pPr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/recipients/requests</w:t>
            </w:r>
          </w:p>
        </w:tc>
        <w:tc>
          <w:tcPr>
            <w:tcW w:w="1691" w:type="dxa"/>
          </w:tcPr>
          <w:p w14:paraId="4783EB17" w14:textId="77777777" w:rsidR="004317DD" w:rsidRDefault="004317DD" w:rsidP="000F1117">
            <w:r>
              <w:t>GET</w:t>
            </w:r>
          </w:p>
        </w:tc>
        <w:tc>
          <w:tcPr>
            <w:tcW w:w="1287" w:type="dxa"/>
          </w:tcPr>
          <w:p w14:paraId="2ADEB3F6" w14:textId="26D55427" w:rsidR="004317DD" w:rsidRDefault="004317DD" w:rsidP="000F1117">
            <w:r>
              <w:t xml:space="preserve">Search the </w:t>
            </w:r>
            <w:r w:rsidR="00903D45">
              <w:t>recipient</w:t>
            </w:r>
            <w:r>
              <w:t xml:space="preserve"> details by </w:t>
            </w:r>
            <w:r w:rsidR="00903D45">
              <w:t>requests</w:t>
            </w:r>
          </w:p>
        </w:tc>
        <w:tc>
          <w:tcPr>
            <w:tcW w:w="1254" w:type="dxa"/>
          </w:tcPr>
          <w:p w14:paraId="3CAABFB5" w14:textId="138F3B2F" w:rsidR="004317DD" w:rsidRDefault="00903D45" w:rsidP="000F1117">
            <w:r>
              <w:t>Recipient</w:t>
            </w:r>
          </w:p>
        </w:tc>
        <w:tc>
          <w:tcPr>
            <w:tcW w:w="2423" w:type="dxa"/>
          </w:tcPr>
          <w:p w14:paraId="7D894656" w14:textId="77777777" w:rsidR="004317DD" w:rsidRPr="004C03AB" w:rsidRDefault="004317DD" w:rsidP="000F1117"/>
        </w:tc>
      </w:tr>
      <w:tr w:rsidR="00903D45" w:rsidRPr="00705F7D" w14:paraId="6F84D9DA" w14:textId="77777777" w:rsidTr="000F1117">
        <w:trPr>
          <w:trHeight w:val="965"/>
        </w:trPr>
        <w:tc>
          <w:tcPr>
            <w:tcW w:w="3320" w:type="dxa"/>
          </w:tcPr>
          <w:p w14:paraId="1092E0F5" w14:textId="5E083310" w:rsidR="00903D45" w:rsidRPr="00903D45" w:rsidRDefault="00903D45" w:rsidP="000F1117">
            <w:pPr>
              <w:rPr>
                <w:rFonts w:ascii="Times New Roman" w:hAnsi="Times New Roman" w:cs="Times New Roman"/>
                <w:color w:val="111827"/>
                <w:sz w:val="21"/>
                <w:szCs w:val="21"/>
              </w:rPr>
            </w:pPr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/recipients/delete/{</w:t>
            </w:r>
            <w:proofErr w:type="spellStart"/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recipientID</w:t>
            </w:r>
            <w:proofErr w:type="spellEnd"/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}</w:t>
            </w:r>
          </w:p>
        </w:tc>
        <w:tc>
          <w:tcPr>
            <w:tcW w:w="1691" w:type="dxa"/>
          </w:tcPr>
          <w:p w14:paraId="6DCCCCE0" w14:textId="584B7F1A" w:rsidR="00903D45" w:rsidRDefault="00903D45" w:rsidP="000F1117">
            <w:r>
              <w:t>DELETE</w:t>
            </w:r>
          </w:p>
        </w:tc>
        <w:tc>
          <w:tcPr>
            <w:tcW w:w="1287" w:type="dxa"/>
          </w:tcPr>
          <w:p w14:paraId="64DC9E37" w14:textId="0355922A" w:rsidR="00903D45" w:rsidRDefault="00903D45" w:rsidP="000F1117">
            <w:r>
              <w:t xml:space="preserve">Delete recipient from </w:t>
            </w:r>
            <w:proofErr w:type="spellStart"/>
            <w:r>
              <w:t>db</w:t>
            </w:r>
            <w:proofErr w:type="spellEnd"/>
          </w:p>
        </w:tc>
        <w:tc>
          <w:tcPr>
            <w:tcW w:w="1254" w:type="dxa"/>
          </w:tcPr>
          <w:p w14:paraId="43709534" w14:textId="77777777" w:rsidR="00903D45" w:rsidRDefault="00903D45" w:rsidP="000F1117">
            <w:r>
              <w:t>String:</w:t>
            </w:r>
          </w:p>
          <w:p w14:paraId="7EAE9318" w14:textId="13CDDD15" w:rsidR="00903D45" w:rsidRDefault="00903D45" w:rsidP="000F1117">
            <w:r>
              <w:t>Record deleted successfully</w:t>
            </w:r>
          </w:p>
        </w:tc>
        <w:tc>
          <w:tcPr>
            <w:tcW w:w="2423" w:type="dxa"/>
          </w:tcPr>
          <w:p w14:paraId="0A4E0E3C" w14:textId="77777777" w:rsidR="00903D45" w:rsidRPr="004C03AB" w:rsidRDefault="00903D45" w:rsidP="000F1117"/>
        </w:tc>
      </w:tr>
    </w:tbl>
    <w:p w14:paraId="3128B9A6" w14:textId="30E6DB61" w:rsidR="004317DD" w:rsidRDefault="004317DD" w:rsidP="009D70BA"/>
    <w:p w14:paraId="237AE544" w14:textId="3CBA310D" w:rsidR="00903D45" w:rsidRDefault="00903D45" w:rsidP="009D70BA"/>
    <w:tbl>
      <w:tblPr>
        <w:tblStyle w:val="ProposalTable1"/>
        <w:tblW w:w="0" w:type="auto"/>
        <w:tblInd w:w="-625" w:type="dxa"/>
        <w:tblLayout w:type="fixed"/>
        <w:tblLook w:val="04A0" w:firstRow="1" w:lastRow="0" w:firstColumn="1" w:lastColumn="0" w:noHBand="0" w:noVBand="1"/>
      </w:tblPr>
      <w:tblGrid>
        <w:gridCol w:w="3320"/>
        <w:gridCol w:w="1691"/>
        <w:gridCol w:w="1287"/>
        <w:gridCol w:w="1254"/>
        <w:gridCol w:w="2423"/>
      </w:tblGrid>
      <w:tr w:rsidR="00903D45" w14:paraId="49846393" w14:textId="77777777" w:rsidTr="000F1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3320" w:type="dxa"/>
          </w:tcPr>
          <w:p w14:paraId="57360351" w14:textId="77777777" w:rsidR="00903D45" w:rsidRPr="00705F7D" w:rsidRDefault="00903D45" w:rsidP="000F1117">
            <w:r>
              <w:lastRenderedPageBreak/>
              <w:t>Endpoints</w:t>
            </w:r>
          </w:p>
        </w:tc>
        <w:tc>
          <w:tcPr>
            <w:tcW w:w="1691" w:type="dxa"/>
          </w:tcPr>
          <w:p w14:paraId="4E2A20ED" w14:textId="77777777" w:rsidR="00903D45" w:rsidRPr="00705F7D" w:rsidRDefault="00903D45" w:rsidP="000F1117">
            <w:r>
              <w:t>HTTP Verb/Method</w:t>
            </w:r>
          </w:p>
        </w:tc>
        <w:tc>
          <w:tcPr>
            <w:tcW w:w="1287" w:type="dxa"/>
          </w:tcPr>
          <w:p w14:paraId="413E1085" w14:textId="77777777" w:rsidR="00903D45" w:rsidRDefault="00903D45" w:rsidP="000F1117">
            <w:r>
              <w:t>Description</w:t>
            </w:r>
          </w:p>
        </w:tc>
        <w:tc>
          <w:tcPr>
            <w:tcW w:w="1254" w:type="dxa"/>
          </w:tcPr>
          <w:p w14:paraId="050C91CA" w14:textId="77777777" w:rsidR="00903D45" w:rsidRDefault="00903D45" w:rsidP="000F1117">
            <w:r>
              <w:t>Success Response</w:t>
            </w:r>
          </w:p>
        </w:tc>
        <w:tc>
          <w:tcPr>
            <w:tcW w:w="2423" w:type="dxa"/>
          </w:tcPr>
          <w:p w14:paraId="4E41B332" w14:textId="77777777" w:rsidR="00903D45" w:rsidRDefault="00903D45" w:rsidP="000F1117">
            <w:r>
              <w:t>Error Response</w:t>
            </w:r>
          </w:p>
        </w:tc>
      </w:tr>
      <w:tr w:rsidR="00903D45" w:rsidRPr="004155FF" w14:paraId="5746F336" w14:textId="77777777" w:rsidTr="000F1117">
        <w:trPr>
          <w:trHeight w:val="177"/>
        </w:trPr>
        <w:tc>
          <w:tcPr>
            <w:tcW w:w="3320" w:type="dxa"/>
          </w:tcPr>
          <w:p w14:paraId="76ECD325" w14:textId="3751189A" w:rsidR="00903D45" w:rsidRPr="00903D45" w:rsidRDefault="00903D45" w:rsidP="000F1117">
            <w:pPr>
              <w:rPr>
                <w:rFonts w:ascii="Times New Roman" w:hAnsi="Times New Roman" w:cs="Times New Roman"/>
              </w:rPr>
            </w:pPr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/staff/{</w:t>
            </w:r>
            <w:proofErr w:type="spellStart"/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staffID</w:t>
            </w:r>
            <w:proofErr w:type="spellEnd"/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}</w:t>
            </w:r>
          </w:p>
        </w:tc>
        <w:tc>
          <w:tcPr>
            <w:tcW w:w="1691" w:type="dxa"/>
          </w:tcPr>
          <w:p w14:paraId="766D1CFD" w14:textId="77777777" w:rsidR="00903D45" w:rsidRPr="004155FF" w:rsidRDefault="00903D45" w:rsidP="000F1117">
            <w:r w:rsidRPr="004155FF">
              <w:t>GET</w:t>
            </w:r>
          </w:p>
        </w:tc>
        <w:tc>
          <w:tcPr>
            <w:tcW w:w="1287" w:type="dxa"/>
          </w:tcPr>
          <w:p w14:paraId="52FDFB23" w14:textId="5A19C2FE" w:rsidR="00903D45" w:rsidRPr="004155FF" w:rsidRDefault="00903D45" w:rsidP="000F1117">
            <w:r w:rsidRPr="004155FF">
              <w:t xml:space="preserve">Search the </w:t>
            </w:r>
            <w:r>
              <w:t>staff</w:t>
            </w:r>
            <w:r>
              <w:t xml:space="preserve"> </w:t>
            </w:r>
            <w:r w:rsidRPr="004155FF">
              <w:t xml:space="preserve">detail by </w:t>
            </w:r>
            <w:r>
              <w:t>staff</w:t>
            </w:r>
            <w:r w:rsidRPr="004155FF">
              <w:t xml:space="preserve"> Id</w:t>
            </w:r>
          </w:p>
        </w:tc>
        <w:tc>
          <w:tcPr>
            <w:tcW w:w="1254" w:type="dxa"/>
          </w:tcPr>
          <w:p w14:paraId="749856D6" w14:textId="58CD5070" w:rsidR="00903D45" w:rsidRPr="004155FF" w:rsidRDefault="00903D45" w:rsidP="000F1117">
            <w:pPr>
              <w:jc w:val="center"/>
            </w:pPr>
            <w:r>
              <w:t>Staff</w:t>
            </w:r>
          </w:p>
        </w:tc>
        <w:tc>
          <w:tcPr>
            <w:tcW w:w="2423" w:type="dxa"/>
          </w:tcPr>
          <w:p w14:paraId="134849E1" w14:textId="77777777" w:rsidR="00903D45" w:rsidRPr="004155FF" w:rsidRDefault="00903D45" w:rsidP="000F1117"/>
        </w:tc>
      </w:tr>
      <w:tr w:rsidR="00903D45" w:rsidRPr="00705F7D" w14:paraId="0BD5DFD8" w14:textId="77777777" w:rsidTr="000F1117">
        <w:trPr>
          <w:trHeight w:val="177"/>
        </w:trPr>
        <w:tc>
          <w:tcPr>
            <w:tcW w:w="3320" w:type="dxa"/>
          </w:tcPr>
          <w:p w14:paraId="57ED3A7A" w14:textId="5D22032B" w:rsidR="00903D45" w:rsidRPr="00903D45" w:rsidRDefault="00903D45" w:rsidP="000F1117">
            <w:pPr>
              <w:rPr>
                <w:rFonts w:ascii="Times New Roman" w:hAnsi="Times New Roman" w:cs="Times New Roman"/>
              </w:rPr>
            </w:pPr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r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staff</w:t>
            </w:r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/add</w:t>
            </w:r>
          </w:p>
        </w:tc>
        <w:tc>
          <w:tcPr>
            <w:tcW w:w="1691" w:type="dxa"/>
          </w:tcPr>
          <w:p w14:paraId="42E94EAF" w14:textId="77777777" w:rsidR="00903D45" w:rsidRPr="00705F7D" w:rsidRDefault="00903D45" w:rsidP="000F1117">
            <w:r>
              <w:t>POST</w:t>
            </w:r>
          </w:p>
        </w:tc>
        <w:tc>
          <w:tcPr>
            <w:tcW w:w="1287" w:type="dxa"/>
          </w:tcPr>
          <w:p w14:paraId="0B7C6CCA" w14:textId="5F3FEBE8" w:rsidR="00903D45" w:rsidRPr="00705F7D" w:rsidRDefault="00903D45" w:rsidP="000F1117">
            <w:r>
              <w:t xml:space="preserve">Add new </w:t>
            </w:r>
            <w:r>
              <w:t>staff</w:t>
            </w:r>
            <w:r>
              <w:t xml:space="preserve"> to </w:t>
            </w:r>
            <w:proofErr w:type="spellStart"/>
            <w:r>
              <w:t>db</w:t>
            </w:r>
            <w:proofErr w:type="spellEnd"/>
          </w:p>
        </w:tc>
        <w:tc>
          <w:tcPr>
            <w:tcW w:w="1254" w:type="dxa"/>
          </w:tcPr>
          <w:p w14:paraId="3F66335C" w14:textId="640117B7" w:rsidR="00903D45" w:rsidRDefault="00903D45" w:rsidP="000F1117">
            <w:r>
              <w:t>Staff</w:t>
            </w:r>
          </w:p>
          <w:p w14:paraId="4ECD302E" w14:textId="77777777" w:rsidR="00903D45" w:rsidRDefault="00903D45" w:rsidP="000F1117">
            <w:r>
              <w:t>String: Record created successfully</w:t>
            </w:r>
          </w:p>
        </w:tc>
        <w:tc>
          <w:tcPr>
            <w:tcW w:w="2423" w:type="dxa"/>
          </w:tcPr>
          <w:p w14:paraId="30BE33CC" w14:textId="77777777" w:rsidR="00903D45" w:rsidRPr="004C03AB" w:rsidRDefault="00903D45" w:rsidP="000F1117"/>
        </w:tc>
      </w:tr>
      <w:tr w:rsidR="00903D45" w:rsidRPr="00705F7D" w14:paraId="6BB0CA96" w14:textId="77777777" w:rsidTr="000F1117">
        <w:trPr>
          <w:trHeight w:val="177"/>
        </w:trPr>
        <w:tc>
          <w:tcPr>
            <w:tcW w:w="3320" w:type="dxa"/>
          </w:tcPr>
          <w:p w14:paraId="26F926EE" w14:textId="673472A8" w:rsidR="00903D45" w:rsidRPr="00903D45" w:rsidRDefault="00903D45" w:rsidP="000F1117">
            <w:pPr>
              <w:rPr>
                <w:rFonts w:ascii="Times New Roman" w:hAnsi="Times New Roman" w:cs="Times New Roman"/>
              </w:rPr>
            </w:pPr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/staff/update/{</w:t>
            </w:r>
            <w:proofErr w:type="spellStart"/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staffID</w:t>
            </w:r>
            <w:proofErr w:type="spellEnd"/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}</w:t>
            </w:r>
          </w:p>
        </w:tc>
        <w:tc>
          <w:tcPr>
            <w:tcW w:w="1691" w:type="dxa"/>
          </w:tcPr>
          <w:p w14:paraId="3F573A8C" w14:textId="77777777" w:rsidR="00903D45" w:rsidRDefault="00903D45" w:rsidP="000F1117">
            <w:r>
              <w:t>PUT</w:t>
            </w:r>
          </w:p>
        </w:tc>
        <w:tc>
          <w:tcPr>
            <w:tcW w:w="1287" w:type="dxa"/>
          </w:tcPr>
          <w:p w14:paraId="106DEEA5" w14:textId="16A9D199" w:rsidR="00903D45" w:rsidRDefault="00903D45" w:rsidP="000F1117">
            <w:r>
              <w:t xml:space="preserve">Update </w:t>
            </w:r>
            <w:proofErr w:type="spellStart"/>
            <w:r>
              <w:t>staff</w:t>
            </w:r>
            <w:r>
              <w:t>ID</w:t>
            </w:r>
            <w:proofErr w:type="spellEnd"/>
            <w:r>
              <w:t xml:space="preserve"> of </w:t>
            </w:r>
            <w:r>
              <w:t>staff</w:t>
            </w:r>
          </w:p>
        </w:tc>
        <w:tc>
          <w:tcPr>
            <w:tcW w:w="1254" w:type="dxa"/>
          </w:tcPr>
          <w:p w14:paraId="6468E4FD" w14:textId="40553B91" w:rsidR="00903D45" w:rsidRDefault="00903D45" w:rsidP="000F1117">
            <w:r>
              <w:t>Staff</w:t>
            </w:r>
          </w:p>
        </w:tc>
        <w:tc>
          <w:tcPr>
            <w:tcW w:w="2423" w:type="dxa"/>
          </w:tcPr>
          <w:p w14:paraId="2725AED4" w14:textId="77777777" w:rsidR="00903D45" w:rsidRPr="004C03AB" w:rsidRDefault="00903D45" w:rsidP="000F1117"/>
        </w:tc>
      </w:tr>
      <w:tr w:rsidR="00903D45" w:rsidRPr="00705F7D" w14:paraId="22A3140C" w14:textId="77777777" w:rsidTr="000F1117">
        <w:trPr>
          <w:trHeight w:val="965"/>
        </w:trPr>
        <w:tc>
          <w:tcPr>
            <w:tcW w:w="3320" w:type="dxa"/>
          </w:tcPr>
          <w:p w14:paraId="7858D8F2" w14:textId="71DDD976" w:rsidR="00903D45" w:rsidRPr="00903D45" w:rsidRDefault="00903D45" w:rsidP="000F1117">
            <w:pPr>
              <w:rPr>
                <w:rFonts w:ascii="Times New Roman" w:hAnsi="Times New Roman" w:cs="Times New Roman"/>
                <w:color w:val="111827"/>
                <w:sz w:val="21"/>
                <w:szCs w:val="21"/>
              </w:rPr>
            </w:pPr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/staff/position/{position}</w:t>
            </w:r>
          </w:p>
        </w:tc>
        <w:tc>
          <w:tcPr>
            <w:tcW w:w="1691" w:type="dxa"/>
          </w:tcPr>
          <w:p w14:paraId="0387B0E2" w14:textId="77777777" w:rsidR="00903D45" w:rsidRDefault="00903D45" w:rsidP="000F1117">
            <w:r>
              <w:t>GET</w:t>
            </w:r>
          </w:p>
        </w:tc>
        <w:tc>
          <w:tcPr>
            <w:tcW w:w="1287" w:type="dxa"/>
          </w:tcPr>
          <w:p w14:paraId="0799700C" w14:textId="26520345" w:rsidR="00903D45" w:rsidRDefault="00903D45" w:rsidP="000F1117">
            <w:r>
              <w:t xml:space="preserve">Search the </w:t>
            </w:r>
            <w:r>
              <w:t>staff</w:t>
            </w:r>
            <w:r>
              <w:t xml:space="preserve"> details by </w:t>
            </w:r>
            <w:r>
              <w:t>position</w:t>
            </w:r>
          </w:p>
        </w:tc>
        <w:tc>
          <w:tcPr>
            <w:tcW w:w="1254" w:type="dxa"/>
          </w:tcPr>
          <w:p w14:paraId="246C3AB4" w14:textId="39CFCCD6" w:rsidR="00903D45" w:rsidRDefault="00903D45" w:rsidP="000F1117">
            <w:r>
              <w:t>Staff</w:t>
            </w:r>
          </w:p>
        </w:tc>
        <w:tc>
          <w:tcPr>
            <w:tcW w:w="2423" w:type="dxa"/>
          </w:tcPr>
          <w:p w14:paraId="6714C3A9" w14:textId="77777777" w:rsidR="00903D45" w:rsidRPr="004C03AB" w:rsidRDefault="00903D45" w:rsidP="000F1117"/>
        </w:tc>
      </w:tr>
    </w:tbl>
    <w:p w14:paraId="13907594" w14:textId="77777777" w:rsidR="00903D45" w:rsidRDefault="00903D45" w:rsidP="00903D45"/>
    <w:p w14:paraId="4DF8A746" w14:textId="4AC58810" w:rsidR="00903D45" w:rsidRDefault="00903D45" w:rsidP="009D70BA"/>
    <w:tbl>
      <w:tblPr>
        <w:tblStyle w:val="ProposalTable1"/>
        <w:tblW w:w="0" w:type="auto"/>
        <w:tblInd w:w="-625" w:type="dxa"/>
        <w:tblLayout w:type="fixed"/>
        <w:tblLook w:val="04A0" w:firstRow="1" w:lastRow="0" w:firstColumn="1" w:lastColumn="0" w:noHBand="0" w:noVBand="1"/>
      </w:tblPr>
      <w:tblGrid>
        <w:gridCol w:w="3320"/>
        <w:gridCol w:w="1691"/>
        <w:gridCol w:w="1287"/>
        <w:gridCol w:w="1254"/>
        <w:gridCol w:w="2423"/>
      </w:tblGrid>
      <w:tr w:rsidR="00903D45" w14:paraId="40192526" w14:textId="77777777" w:rsidTr="000F1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3320" w:type="dxa"/>
          </w:tcPr>
          <w:p w14:paraId="368677F6" w14:textId="77777777" w:rsidR="00903D45" w:rsidRPr="00705F7D" w:rsidRDefault="00903D45" w:rsidP="000F1117">
            <w:r>
              <w:t>Endpoints</w:t>
            </w:r>
          </w:p>
        </w:tc>
        <w:tc>
          <w:tcPr>
            <w:tcW w:w="1691" w:type="dxa"/>
          </w:tcPr>
          <w:p w14:paraId="5FB4E05F" w14:textId="77777777" w:rsidR="00903D45" w:rsidRPr="00705F7D" w:rsidRDefault="00903D45" w:rsidP="000F1117">
            <w:r>
              <w:t>HTTP Verb/Method</w:t>
            </w:r>
          </w:p>
        </w:tc>
        <w:tc>
          <w:tcPr>
            <w:tcW w:w="1287" w:type="dxa"/>
          </w:tcPr>
          <w:p w14:paraId="39108BB5" w14:textId="77777777" w:rsidR="00903D45" w:rsidRDefault="00903D45" w:rsidP="000F1117">
            <w:r>
              <w:t>Description</w:t>
            </w:r>
          </w:p>
        </w:tc>
        <w:tc>
          <w:tcPr>
            <w:tcW w:w="1254" w:type="dxa"/>
          </w:tcPr>
          <w:p w14:paraId="4ACC6782" w14:textId="77777777" w:rsidR="00903D45" w:rsidRDefault="00903D45" w:rsidP="000F1117">
            <w:r>
              <w:t>Success Response</w:t>
            </w:r>
          </w:p>
        </w:tc>
        <w:tc>
          <w:tcPr>
            <w:tcW w:w="2423" w:type="dxa"/>
          </w:tcPr>
          <w:p w14:paraId="1EABCE61" w14:textId="77777777" w:rsidR="00903D45" w:rsidRDefault="00903D45" w:rsidP="000F1117">
            <w:r>
              <w:t>Error Response</w:t>
            </w:r>
          </w:p>
        </w:tc>
      </w:tr>
      <w:tr w:rsidR="00903D45" w:rsidRPr="004155FF" w14:paraId="207E321E" w14:textId="77777777" w:rsidTr="000F1117">
        <w:trPr>
          <w:trHeight w:val="177"/>
        </w:trPr>
        <w:tc>
          <w:tcPr>
            <w:tcW w:w="3320" w:type="dxa"/>
          </w:tcPr>
          <w:p w14:paraId="1FB2E857" w14:textId="77777777" w:rsidR="00903D45" w:rsidRPr="00903D45" w:rsidRDefault="00903D45" w:rsidP="000F1117">
            <w:pPr>
              <w:rPr>
                <w:rFonts w:ascii="Times New Roman" w:hAnsi="Times New Roman" w:cs="Times New Roman"/>
              </w:rPr>
            </w:pPr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/staff/{</w:t>
            </w:r>
            <w:proofErr w:type="spellStart"/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staffID</w:t>
            </w:r>
            <w:proofErr w:type="spellEnd"/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}</w:t>
            </w:r>
          </w:p>
        </w:tc>
        <w:tc>
          <w:tcPr>
            <w:tcW w:w="1691" w:type="dxa"/>
          </w:tcPr>
          <w:p w14:paraId="2D881AA9" w14:textId="77777777" w:rsidR="00903D45" w:rsidRPr="004155FF" w:rsidRDefault="00903D45" w:rsidP="000F1117">
            <w:r w:rsidRPr="004155FF">
              <w:t>GET</w:t>
            </w:r>
          </w:p>
        </w:tc>
        <w:tc>
          <w:tcPr>
            <w:tcW w:w="1287" w:type="dxa"/>
          </w:tcPr>
          <w:p w14:paraId="5973A30E" w14:textId="77777777" w:rsidR="00903D45" w:rsidRPr="004155FF" w:rsidRDefault="00903D45" w:rsidP="000F1117">
            <w:r w:rsidRPr="004155FF">
              <w:t xml:space="preserve">Search the </w:t>
            </w:r>
            <w:r>
              <w:t xml:space="preserve">staff </w:t>
            </w:r>
            <w:r w:rsidRPr="004155FF">
              <w:t xml:space="preserve">detail by </w:t>
            </w:r>
            <w:r>
              <w:t>staff</w:t>
            </w:r>
            <w:r w:rsidRPr="004155FF">
              <w:t xml:space="preserve"> Id</w:t>
            </w:r>
          </w:p>
        </w:tc>
        <w:tc>
          <w:tcPr>
            <w:tcW w:w="1254" w:type="dxa"/>
          </w:tcPr>
          <w:p w14:paraId="44432BE0" w14:textId="77777777" w:rsidR="00903D45" w:rsidRPr="004155FF" w:rsidRDefault="00903D45" w:rsidP="000F1117">
            <w:pPr>
              <w:jc w:val="center"/>
            </w:pPr>
            <w:r>
              <w:t>Staff</w:t>
            </w:r>
          </w:p>
        </w:tc>
        <w:tc>
          <w:tcPr>
            <w:tcW w:w="2423" w:type="dxa"/>
          </w:tcPr>
          <w:p w14:paraId="5FF6F768" w14:textId="77777777" w:rsidR="00903D45" w:rsidRPr="004155FF" w:rsidRDefault="00903D45" w:rsidP="000F1117"/>
        </w:tc>
      </w:tr>
      <w:tr w:rsidR="00903D45" w:rsidRPr="00705F7D" w14:paraId="0C1049C3" w14:textId="77777777" w:rsidTr="000F1117">
        <w:trPr>
          <w:trHeight w:val="177"/>
        </w:trPr>
        <w:tc>
          <w:tcPr>
            <w:tcW w:w="3320" w:type="dxa"/>
          </w:tcPr>
          <w:p w14:paraId="24555A81" w14:textId="77777777" w:rsidR="00903D45" w:rsidRPr="00903D45" w:rsidRDefault="00903D45" w:rsidP="000F1117">
            <w:pPr>
              <w:rPr>
                <w:rFonts w:ascii="Times New Roman" w:hAnsi="Times New Roman" w:cs="Times New Roman"/>
              </w:rPr>
            </w:pPr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r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staff</w:t>
            </w:r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/add</w:t>
            </w:r>
          </w:p>
        </w:tc>
        <w:tc>
          <w:tcPr>
            <w:tcW w:w="1691" w:type="dxa"/>
          </w:tcPr>
          <w:p w14:paraId="797DC3C7" w14:textId="77777777" w:rsidR="00903D45" w:rsidRPr="00705F7D" w:rsidRDefault="00903D45" w:rsidP="000F1117">
            <w:r>
              <w:t>POST</w:t>
            </w:r>
          </w:p>
        </w:tc>
        <w:tc>
          <w:tcPr>
            <w:tcW w:w="1287" w:type="dxa"/>
          </w:tcPr>
          <w:p w14:paraId="68CC9CFB" w14:textId="77777777" w:rsidR="00903D45" w:rsidRPr="00705F7D" w:rsidRDefault="00903D45" w:rsidP="000F1117">
            <w:r>
              <w:t xml:space="preserve">Add new staff to </w:t>
            </w:r>
            <w:proofErr w:type="spellStart"/>
            <w:r>
              <w:t>db</w:t>
            </w:r>
            <w:proofErr w:type="spellEnd"/>
          </w:p>
        </w:tc>
        <w:tc>
          <w:tcPr>
            <w:tcW w:w="1254" w:type="dxa"/>
          </w:tcPr>
          <w:p w14:paraId="0CAF3469" w14:textId="77777777" w:rsidR="00903D45" w:rsidRDefault="00903D45" w:rsidP="000F1117">
            <w:r>
              <w:t>Staff</w:t>
            </w:r>
          </w:p>
          <w:p w14:paraId="387A50D9" w14:textId="77777777" w:rsidR="00903D45" w:rsidRDefault="00903D45" w:rsidP="000F1117">
            <w:r>
              <w:t>String: Record created successfully</w:t>
            </w:r>
          </w:p>
        </w:tc>
        <w:tc>
          <w:tcPr>
            <w:tcW w:w="2423" w:type="dxa"/>
          </w:tcPr>
          <w:p w14:paraId="477C7138" w14:textId="77777777" w:rsidR="00903D45" w:rsidRPr="004C03AB" w:rsidRDefault="00903D45" w:rsidP="000F1117"/>
        </w:tc>
      </w:tr>
      <w:tr w:rsidR="00903D45" w:rsidRPr="00705F7D" w14:paraId="77614CF9" w14:textId="77777777" w:rsidTr="000F1117">
        <w:trPr>
          <w:trHeight w:val="177"/>
        </w:trPr>
        <w:tc>
          <w:tcPr>
            <w:tcW w:w="3320" w:type="dxa"/>
          </w:tcPr>
          <w:p w14:paraId="67EA7E33" w14:textId="77777777" w:rsidR="00903D45" w:rsidRPr="00903D45" w:rsidRDefault="00903D45" w:rsidP="000F1117">
            <w:pPr>
              <w:rPr>
                <w:rFonts w:ascii="Times New Roman" w:hAnsi="Times New Roman" w:cs="Times New Roman"/>
              </w:rPr>
            </w:pPr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/staff/update/{</w:t>
            </w:r>
            <w:proofErr w:type="spellStart"/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staffID</w:t>
            </w:r>
            <w:proofErr w:type="spellEnd"/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}</w:t>
            </w:r>
          </w:p>
        </w:tc>
        <w:tc>
          <w:tcPr>
            <w:tcW w:w="1691" w:type="dxa"/>
          </w:tcPr>
          <w:p w14:paraId="29F86BDB" w14:textId="77777777" w:rsidR="00903D45" w:rsidRDefault="00903D45" w:rsidP="000F1117">
            <w:r>
              <w:t>PUT</w:t>
            </w:r>
          </w:p>
        </w:tc>
        <w:tc>
          <w:tcPr>
            <w:tcW w:w="1287" w:type="dxa"/>
          </w:tcPr>
          <w:p w14:paraId="3A4E77AB" w14:textId="77777777" w:rsidR="00903D45" w:rsidRDefault="00903D45" w:rsidP="000F1117">
            <w:r>
              <w:t xml:space="preserve">Update </w:t>
            </w:r>
            <w:proofErr w:type="spellStart"/>
            <w:r>
              <w:t>staffID</w:t>
            </w:r>
            <w:proofErr w:type="spellEnd"/>
            <w:r>
              <w:t xml:space="preserve"> of staff</w:t>
            </w:r>
          </w:p>
        </w:tc>
        <w:tc>
          <w:tcPr>
            <w:tcW w:w="1254" w:type="dxa"/>
          </w:tcPr>
          <w:p w14:paraId="6F519D0E" w14:textId="77777777" w:rsidR="00903D45" w:rsidRDefault="00903D45" w:rsidP="000F1117">
            <w:r>
              <w:t>Staff</w:t>
            </w:r>
          </w:p>
        </w:tc>
        <w:tc>
          <w:tcPr>
            <w:tcW w:w="2423" w:type="dxa"/>
          </w:tcPr>
          <w:p w14:paraId="29031C4C" w14:textId="77777777" w:rsidR="00903D45" w:rsidRPr="004C03AB" w:rsidRDefault="00903D45" w:rsidP="000F1117"/>
        </w:tc>
      </w:tr>
      <w:tr w:rsidR="00903D45" w:rsidRPr="00705F7D" w14:paraId="448388CC" w14:textId="77777777" w:rsidTr="000F1117">
        <w:trPr>
          <w:trHeight w:val="965"/>
        </w:trPr>
        <w:tc>
          <w:tcPr>
            <w:tcW w:w="3320" w:type="dxa"/>
          </w:tcPr>
          <w:p w14:paraId="6AD2E397" w14:textId="77777777" w:rsidR="00903D45" w:rsidRPr="00903D45" w:rsidRDefault="00903D45" w:rsidP="000F1117">
            <w:pPr>
              <w:rPr>
                <w:rFonts w:ascii="Times New Roman" w:hAnsi="Times New Roman" w:cs="Times New Roman"/>
                <w:color w:val="111827"/>
                <w:sz w:val="21"/>
                <w:szCs w:val="21"/>
              </w:rPr>
            </w:pPr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</w:t>
            </w:r>
            <w:proofErr w:type="spellStart"/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api</w:t>
            </w:r>
            <w:proofErr w:type="spellEnd"/>
            <w:r w:rsidRPr="00903D45">
              <w:rPr>
                <w:rFonts w:ascii="Times New Roman" w:hAnsi="Times New Roman" w:cs="Times New Roman"/>
                <w:color w:val="111827"/>
                <w:sz w:val="21"/>
                <w:szCs w:val="21"/>
              </w:rPr>
              <w:t>/staff/position/{position}</w:t>
            </w:r>
          </w:p>
        </w:tc>
        <w:tc>
          <w:tcPr>
            <w:tcW w:w="1691" w:type="dxa"/>
          </w:tcPr>
          <w:p w14:paraId="377210DE" w14:textId="77777777" w:rsidR="00903D45" w:rsidRDefault="00903D45" w:rsidP="000F1117">
            <w:r>
              <w:t>GET</w:t>
            </w:r>
          </w:p>
        </w:tc>
        <w:tc>
          <w:tcPr>
            <w:tcW w:w="1287" w:type="dxa"/>
          </w:tcPr>
          <w:p w14:paraId="2DFDD59D" w14:textId="77777777" w:rsidR="00903D45" w:rsidRDefault="00903D45" w:rsidP="000F1117">
            <w:r>
              <w:t>Search the staff details by position</w:t>
            </w:r>
          </w:p>
        </w:tc>
        <w:tc>
          <w:tcPr>
            <w:tcW w:w="1254" w:type="dxa"/>
          </w:tcPr>
          <w:p w14:paraId="7DF8AE04" w14:textId="77777777" w:rsidR="00903D45" w:rsidRDefault="00903D45" w:rsidP="000F1117">
            <w:r>
              <w:t>Staff</w:t>
            </w:r>
          </w:p>
        </w:tc>
        <w:tc>
          <w:tcPr>
            <w:tcW w:w="2423" w:type="dxa"/>
          </w:tcPr>
          <w:p w14:paraId="4838C251" w14:textId="77777777" w:rsidR="00903D45" w:rsidRPr="004C03AB" w:rsidRDefault="00903D45" w:rsidP="000F1117"/>
        </w:tc>
      </w:tr>
    </w:tbl>
    <w:p w14:paraId="1701AE3F" w14:textId="77777777" w:rsidR="00903D45" w:rsidRDefault="00903D45" w:rsidP="009D70BA"/>
    <w:sectPr w:rsidR="00903D45" w:rsidSect="00374591">
      <w:footerReference w:type="default" r:id="rId10"/>
      <w:pgSz w:w="12240" w:h="15840" w:code="1"/>
      <w:pgMar w:top="720" w:right="1440" w:bottom="7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CF26F" w14:textId="77777777" w:rsidR="005D0424" w:rsidRDefault="005D0424">
      <w:pPr>
        <w:spacing w:after="0" w:line="240" w:lineRule="auto"/>
      </w:pPr>
      <w:r>
        <w:separator/>
      </w:r>
    </w:p>
  </w:endnote>
  <w:endnote w:type="continuationSeparator" w:id="0">
    <w:p w14:paraId="290E61E1" w14:textId="77777777" w:rsidR="005D0424" w:rsidRDefault="005D0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3EDDE" w14:textId="367E55EC" w:rsidR="000C26A4" w:rsidRDefault="000C26A4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324B30"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AF9ED" w14:textId="77777777" w:rsidR="005D0424" w:rsidRDefault="005D0424">
      <w:pPr>
        <w:spacing w:after="0" w:line="240" w:lineRule="auto"/>
      </w:pPr>
      <w:r>
        <w:separator/>
      </w:r>
    </w:p>
  </w:footnote>
  <w:footnote w:type="continuationSeparator" w:id="0">
    <w:p w14:paraId="138D2983" w14:textId="77777777" w:rsidR="005D0424" w:rsidRDefault="005D0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160DE9"/>
    <w:multiLevelType w:val="hybridMultilevel"/>
    <w:tmpl w:val="0890EF5E"/>
    <w:lvl w:ilvl="0" w:tplc="C0F85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431F13"/>
    <w:multiLevelType w:val="hybridMultilevel"/>
    <w:tmpl w:val="894C8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7B21B7"/>
    <w:multiLevelType w:val="hybridMultilevel"/>
    <w:tmpl w:val="8FDC7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31BC1"/>
    <w:multiLevelType w:val="hybridMultilevel"/>
    <w:tmpl w:val="95EE5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82885"/>
    <w:multiLevelType w:val="hybridMultilevel"/>
    <w:tmpl w:val="5CE2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F5496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F5496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F5496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F5496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F5496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F5496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F5496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F5496" w:themeColor="accent1" w:themeShade="BF"/>
      </w:rPr>
    </w:lvl>
  </w:abstractNum>
  <w:num w:numId="1" w16cid:durableId="1987196518">
    <w:abstractNumId w:val="9"/>
  </w:num>
  <w:num w:numId="2" w16cid:durableId="764378171">
    <w:abstractNumId w:val="15"/>
  </w:num>
  <w:num w:numId="3" w16cid:durableId="1061713104">
    <w:abstractNumId w:val="15"/>
    <w:lvlOverride w:ilvl="0">
      <w:startOverride w:val="1"/>
    </w:lvlOverride>
  </w:num>
  <w:num w:numId="4" w16cid:durableId="1859923829">
    <w:abstractNumId w:val="7"/>
  </w:num>
  <w:num w:numId="5" w16cid:durableId="805968719">
    <w:abstractNumId w:val="6"/>
  </w:num>
  <w:num w:numId="6" w16cid:durableId="483471679">
    <w:abstractNumId w:val="5"/>
  </w:num>
  <w:num w:numId="7" w16cid:durableId="1417362564">
    <w:abstractNumId w:val="4"/>
  </w:num>
  <w:num w:numId="8" w16cid:durableId="1038823898">
    <w:abstractNumId w:val="8"/>
  </w:num>
  <w:num w:numId="9" w16cid:durableId="1127815356">
    <w:abstractNumId w:val="3"/>
  </w:num>
  <w:num w:numId="10" w16cid:durableId="863789272">
    <w:abstractNumId w:val="2"/>
  </w:num>
  <w:num w:numId="11" w16cid:durableId="1417242049">
    <w:abstractNumId w:val="1"/>
  </w:num>
  <w:num w:numId="12" w16cid:durableId="191697481">
    <w:abstractNumId w:val="0"/>
  </w:num>
  <w:num w:numId="13" w16cid:durableId="19497283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13698851">
    <w:abstractNumId w:val="14"/>
  </w:num>
  <w:num w:numId="15" w16cid:durableId="1286041673">
    <w:abstractNumId w:val="11"/>
  </w:num>
  <w:num w:numId="16" w16cid:durableId="599218437">
    <w:abstractNumId w:val="13"/>
  </w:num>
  <w:num w:numId="17" w16cid:durableId="1723207258">
    <w:abstractNumId w:val="12"/>
  </w:num>
  <w:num w:numId="18" w16cid:durableId="8424723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3B5"/>
    <w:rsid w:val="0000102B"/>
    <w:rsid w:val="0000673D"/>
    <w:rsid w:val="00010E57"/>
    <w:rsid w:val="00017EFD"/>
    <w:rsid w:val="00022B21"/>
    <w:rsid w:val="000313BD"/>
    <w:rsid w:val="000322BF"/>
    <w:rsid w:val="00035996"/>
    <w:rsid w:val="00043AE3"/>
    <w:rsid w:val="000507B5"/>
    <w:rsid w:val="00052556"/>
    <w:rsid w:val="0005523D"/>
    <w:rsid w:val="00055247"/>
    <w:rsid w:val="00056F25"/>
    <w:rsid w:val="0006168F"/>
    <w:rsid w:val="0006730D"/>
    <w:rsid w:val="00072510"/>
    <w:rsid w:val="000754C3"/>
    <w:rsid w:val="00077CC1"/>
    <w:rsid w:val="0008130B"/>
    <w:rsid w:val="00087EA0"/>
    <w:rsid w:val="0009095B"/>
    <w:rsid w:val="00092A1D"/>
    <w:rsid w:val="000939D1"/>
    <w:rsid w:val="00094DE0"/>
    <w:rsid w:val="0009556D"/>
    <w:rsid w:val="00095D5F"/>
    <w:rsid w:val="00097286"/>
    <w:rsid w:val="000A03C6"/>
    <w:rsid w:val="000A562D"/>
    <w:rsid w:val="000B112D"/>
    <w:rsid w:val="000B39AE"/>
    <w:rsid w:val="000B6A04"/>
    <w:rsid w:val="000C0FA8"/>
    <w:rsid w:val="000C1152"/>
    <w:rsid w:val="000C26A4"/>
    <w:rsid w:val="000C605D"/>
    <w:rsid w:val="000C6A97"/>
    <w:rsid w:val="000D4135"/>
    <w:rsid w:val="000D5141"/>
    <w:rsid w:val="000D736E"/>
    <w:rsid w:val="000E2AA0"/>
    <w:rsid w:val="000E48CB"/>
    <w:rsid w:val="000E697B"/>
    <w:rsid w:val="000F01B7"/>
    <w:rsid w:val="000F4EE0"/>
    <w:rsid w:val="000F726D"/>
    <w:rsid w:val="000F7B0F"/>
    <w:rsid w:val="001007F5"/>
    <w:rsid w:val="00101993"/>
    <w:rsid w:val="001027F3"/>
    <w:rsid w:val="00110BA0"/>
    <w:rsid w:val="001128FC"/>
    <w:rsid w:val="0011704F"/>
    <w:rsid w:val="00117948"/>
    <w:rsid w:val="001220BE"/>
    <w:rsid w:val="001232D5"/>
    <w:rsid w:val="0012372F"/>
    <w:rsid w:val="001238BC"/>
    <w:rsid w:val="00123B0C"/>
    <w:rsid w:val="00126BFA"/>
    <w:rsid w:val="001273C1"/>
    <w:rsid w:val="001307C5"/>
    <w:rsid w:val="0013310A"/>
    <w:rsid w:val="00137A9C"/>
    <w:rsid w:val="001407B0"/>
    <w:rsid w:val="001438CC"/>
    <w:rsid w:val="00145AA1"/>
    <w:rsid w:val="0017191D"/>
    <w:rsid w:val="001825FE"/>
    <w:rsid w:val="001913E9"/>
    <w:rsid w:val="00197706"/>
    <w:rsid w:val="001B310B"/>
    <w:rsid w:val="001C38C1"/>
    <w:rsid w:val="001C6A6D"/>
    <w:rsid w:val="001D08D2"/>
    <w:rsid w:val="001E2472"/>
    <w:rsid w:val="001E31E4"/>
    <w:rsid w:val="001E537A"/>
    <w:rsid w:val="001F6956"/>
    <w:rsid w:val="00200639"/>
    <w:rsid w:val="00206F40"/>
    <w:rsid w:val="002107BB"/>
    <w:rsid w:val="002129B0"/>
    <w:rsid w:val="0022587A"/>
    <w:rsid w:val="00231D6B"/>
    <w:rsid w:val="00242F77"/>
    <w:rsid w:val="00243FCB"/>
    <w:rsid w:val="00246473"/>
    <w:rsid w:val="00246FA9"/>
    <w:rsid w:val="00252E7C"/>
    <w:rsid w:val="00257F1F"/>
    <w:rsid w:val="00263CF6"/>
    <w:rsid w:val="00272CE5"/>
    <w:rsid w:val="00273804"/>
    <w:rsid w:val="00275185"/>
    <w:rsid w:val="002768FE"/>
    <w:rsid w:val="0028543A"/>
    <w:rsid w:val="002855BB"/>
    <w:rsid w:val="00293FB3"/>
    <w:rsid w:val="00295C0C"/>
    <w:rsid w:val="00296AE6"/>
    <w:rsid w:val="002973B5"/>
    <w:rsid w:val="002A04F7"/>
    <w:rsid w:val="002B3CB5"/>
    <w:rsid w:val="002C287D"/>
    <w:rsid w:val="002C2A52"/>
    <w:rsid w:val="002C3EE2"/>
    <w:rsid w:val="002D4453"/>
    <w:rsid w:val="002E52EE"/>
    <w:rsid w:val="002F1227"/>
    <w:rsid w:val="0030425A"/>
    <w:rsid w:val="00314C96"/>
    <w:rsid w:val="00316C2D"/>
    <w:rsid w:val="00321B2A"/>
    <w:rsid w:val="00324B30"/>
    <w:rsid w:val="003262F3"/>
    <w:rsid w:val="00333EF1"/>
    <w:rsid w:val="00334A09"/>
    <w:rsid w:val="00340FA3"/>
    <w:rsid w:val="00346FDE"/>
    <w:rsid w:val="00355E46"/>
    <w:rsid w:val="0035681E"/>
    <w:rsid w:val="003654E8"/>
    <w:rsid w:val="00374591"/>
    <w:rsid w:val="003776C3"/>
    <w:rsid w:val="00386778"/>
    <w:rsid w:val="003917D2"/>
    <w:rsid w:val="00391F35"/>
    <w:rsid w:val="0039310E"/>
    <w:rsid w:val="003972A7"/>
    <w:rsid w:val="003977E5"/>
    <w:rsid w:val="003A009A"/>
    <w:rsid w:val="003A1B48"/>
    <w:rsid w:val="003A65ED"/>
    <w:rsid w:val="003A6C41"/>
    <w:rsid w:val="003A755F"/>
    <w:rsid w:val="003B0863"/>
    <w:rsid w:val="003C0DAF"/>
    <w:rsid w:val="003C0F27"/>
    <w:rsid w:val="003C15F4"/>
    <w:rsid w:val="003D4ECF"/>
    <w:rsid w:val="003D7DEE"/>
    <w:rsid w:val="003E0898"/>
    <w:rsid w:val="003E1966"/>
    <w:rsid w:val="003E21D6"/>
    <w:rsid w:val="003E7873"/>
    <w:rsid w:val="004011AC"/>
    <w:rsid w:val="00403116"/>
    <w:rsid w:val="00404890"/>
    <w:rsid w:val="00406DB9"/>
    <w:rsid w:val="004079F8"/>
    <w:rsid w:val="00410067"/>
    <w:rsid w:val="004155FF"/>
    <w:rsid w:val="00420E09"/>
    <w:rsid w:val="00423CAC"/>
    <w:rsid w:val="004308ED"/>
    <w:rsid w:val="004317DD"/>
    <w:rsid w:val="004346A4"/>
    <w:rsid w:val="004546EE"/>
    <w:rsid w:val="004553F8"/>
    <w:rsid w:val="004558B9"/>
    <w:rsid w:val="00455E18"/>
    <w:rsid w:val="0046523A"/>
    <w:rsid w:val="004661BE"/>
    <w:rsid w:val="004702E2"/>
    <w:rsid w:val="004716FC"/>
    <w:rsid w:val="0047205F"/>
    <w:rsid w:val="00476235"/>
    <w:rsid w:val="0048031C"/>
    <w:rsid w:val="004863B6"/>
    <w:rsid w:val="00497D72"/>
    <w:rsid w:val="004A172E"/>
    <w:rsid w:val="004A3B90"/>
    <w:rsid w:val="004A4B64"/>
    <w:rsid w:val="004A54B6"/>
    <w:rsid w:val="004A7808"/>
    <w:rsid w:val="004B5850"/>
    <w:rsid w:val="004B6087"/>
    <w:rsid w:val="004C03AB"/>
    <w:rsid w:val="004C20E5"/>
    <w:rsid w:val="004C79F1"/>
    <w:rsid w:val="004E1E77"/>
    <w:rsid w:val="004E5035"/>
    <w:rsid w:val="004F0601"/>
    <w:rsid w:val="004F16C0"/>
    <w:rsid w:val="004F5C8E"/>
    <w:rsid w:val="005008DB"/>
    <w:rsid w:val="005030CE"/>
    <w:rsid w:val="005140CB"/>
    <w:rsid w:val="00517215"/>
    <w:rsid w:val="00523705"/>
    <w:rsid w:val="00523D89"/>
    <w:rsid w:val="00525A8F"/>
    <w:rsid w:val="0053067B"/>
    <w:rsid w:val="00530F93"/>
    <w:rsid w:val="00542074"/>
    <w:rsid w:val="00545041"/>
    <w:rsid w:val="00550A36"/>
    <w:rsid w:val="00553833"/>
    <w:rsid w:val="00556649"/>
    <w:rsid w:val="00557F5A"/>
    <w:rsid w:val="0056111C"/>
    <w:rsid w:val="00561521"/>
    <w:rsid w:val="00565372"/>
    <w:rsid w:val="00565E03"/>
    <w:rsid w:val="0057086A"/>
    <w:rsid w:val="00572363"/>
    <w:rsid w:val="00573504"/>
    <w:rsid w:val="00576150"/>
    <w:rsid w:val="00576EE1"/>
    <w:rsid w:val="00590B0E"/>
    <w:rsid w:val="005A787E"/>
    <w:rsid w:val="005B369A"/>
    <w:rsid w:val="005B5143"/>
    <w:rsid w:val="005B550A"/>
    <w:rsid w:val="005D0424"/>
    <w:rsid w:val="005D1F41"/>
    <w:rsid w:val="005E039D"/>
    <w:rsid w:val="005E1B9F"/>
    <w:rsid w:val="005E1F52"/>
    <w:rsid w:val="005E62B0"/>
    <w:rsid w:val="005E6A1F"/>
    <w:rsid w:val="005F41C8"/>
    <w:rsid w:val="00604618"/>
    <w:rsid w:val="00626DA8"/>
    <w:rsid w:val="0063192F"/>
    <w:rsid w:val="006375E0"/>
    <w:rsid w:val="006422A3"/>
    <w:rsid w:val="006453D3"/>
    <w:rsid w:val="00645C32"/>
    <w:rsid w:val="00651BEA"/>
    <w:rsid w:val="006544A7"/>
    <w:rsid w:val="006652BA"/>
    <w:rsid w:val="00665C83"/>
    <w:rsid w:val="0066680F"/>
    <w:rsid w:val="00674BF8"/>
    <w:rsid w:val="006815AC"/>
    <w:rsid w:val="00683A7D"/>
    <w:rsid w:val="00686740"/>
    <w:rsid w:val="0068698F"/>
    <w:rsid w:val="00691A91"/>
    <w:rsid w:val="006A26FC"/>
    <w:rsid w:val="006B68FA"/>
    <w:rsid w:val="006C0EFC"/>
    <w:rsid w:val="006C5ECB"/>
    <w:rsid w:val="006C6CC2"/>
    <w:rsid w:val="006D6837"/>
    <w:rsid w:val="006D7FAD"/>
    <w:rsid w:val="006E2A15"/>
    <w:rsid w:val="006E79D0"/>
    <w:rsid w:val="006F00F3"/>
    <w:rsid w:val="006F0FD2"/>
    <w:rsid w:val="006F1A25"/>
    <w:rsid w:val="006F3E59"/>
    <w:rsid w:val="006F4237"/>
    <w:rsid w:val="00700B46"/>
    <w:rsid w:val="00701445"/>
    <w:rsid w:val="007032CC"/>
    <w:rsid w:val="00705F7D"/>
    <w:rsid w:val="00711978"/>
    <w:rsid w:val="0071603F"/>
    <w:rsid w:val="0073437A"/>
    <w:rsid w:val="00737882"/>
    <w:rsid w:val="00741991"/>
    <w:rsid w:val="00741FF9"/>
    <w:rsid w:val="007432DA"/>
    <w:rsid w:val="00750FA2"/>
    <w:rsid w:val="007546B8"/>
    <w:rsid w:val="0076017A"/>
    <w:rsid w:val="00767BB6"/>
    <w:rsid w:val="00775699"/>
    <w:rsid w:val="0077664C"/>
    <w:rsid w:val="0078064E"/>
    <w:rsid w:val="0079309F"/>
    <w:rsid w:val="007A6C69"/>
    <w:rsid w:val="007B27C3"/>
    <w:rsid w:val="007B7E85"/>
    <w:rsid w:val="007C13B2"/>
    <w:rsid w:val="007C7074"/>
    <w:rsid w:val="007C7858"/>
    <w:rsid w:val="007D38AF"/>
    <w:rsid w:val="007E007A"/>
    <w:rsid w:val="007E067B"/>
    <w:rsid w:val="007F762F"/>
    <w:rsid w:val="00800A53"/>
    <w:rsid w:val="00803B3E"/>
    <w:rsid w:val="00805667"/>
    <w:rsid w:val="008125B2"/>
    <w:rsid w:val="00813515"/>
    <w:rsid w:val="00821AC2"/>
    <w:rsid w:val="0082289D"/>
    <w:rsid w:val="00825C20"/>
    <w:rsid w:val="00831C80"/>
    <w:rsid w:val="00831D1D"/>
    <w:rsid w:val="00840A46"/>
    <w:rsid w:val="00845573"/>
    <w:rsid w:val="00856FCD"/>
    <w:rsid w:val="0085761F"/>
    <w:rsid w:val="00860C97"/>
    <w:rsid w:val="00864983"/>
    <w:rsid w:val="00865934"/>
    <w:rsid w:val="00870FFA"/>
    <w:rsid w:val="00873896"/>
    <w:rsid w:val="008756DE"/>
    <w:rsid w:val="0088175F"/>
    <w:rsid w:val="00881A5F"/>
    <w:rsid w:val="008961F2"/>
    <w:rsid w:val="00897365"/>
    <w:rsid w:val="0089777F"/>
    <w:rsid w:val="008A44F0"/>
    <w:rsid w:val="008B01F5"/>
    <w:rsid w:val="008B3E10"/>
    <w:rsid w:val="008C2860"/>
    <w:rsid w:val="008C2B6F"/>
    <w:rsid w:val="008C53CB"/>
    <w:rsid w:val="008C6CFA"/>
    <w:rsid w:val="008D50D7"/>
    <w:rsid w:val="008D5F6C"/>
    <w:rsid w:val="008F0570"/>
    <w:rsid w:val="008F0E66"/>
    <w:rsid w:val="008F4E62"/>
    <w:rsid w:val="008F6457"/>
    <w:rsid w:val="009002BC"/>
    <w:rsid w:val="00903D45"/>
    <w:rsid w:val="009151A4"/>
    <w:rsid w:val="00915C8B"/>
    <w:rsid w:val="00920712"/>
    <w:rsid w:val="00921590"/>
    <w:rsid w:val="00925258"/>
    <w:rsid w:val="00926A73"/>
    <w:rsid w:val="009279DA"/>
    <w:rsid w:val="00931827"/>
    <w:rsid w:val="00931E01"/>
    <w:rsid w:val="00932427"/>
    <w:rsid w:val="0095165A"/>
    <w:rsid w:val="009541E5"/>
    <w:rsid w:val="009566C5"/>
    <w:rsid w:val="00975507"/>
    <w:rsid w:val="009779CE"/>
    <w:rsid w:val="009800B8"/>
    <w:rsid w:val="00981D1D"/>
    <w:rsid w:val="009853E6"/>
    <w:rsid w:val="009859E8"/>
    <w:rsid w:val="00987BCC"/>
    <w:rsid w:val="00991BE3"/>
    <w:rsid w:val="00997F2A"/>
    <w:rsid w:val="009A2955"/>
    <w:rsid w:val="009A326F"/>
    <w:rsid w:val="009A3E0F"/>
    <w:rsid w:val="009A4986"/>
    <w:rsid w:val="009A602E"/>
    <w:rsid w:val="009B1633"/>
    <w:rsid w:val="009B2142"/>
    <w:rsid w:val="009B5D53"/>
    <w:rsid w:val="009B77E5"/>
    <w:rsid w:val="009C50CF"/>
    <w:rsid w:val="009D31B2"/>
    <w:rsid w:val="009D403F"/>
    <w:rsid w:val="009D70BA"/>
    <w:rsid w:val="009E07E5"/>
    <w:rsid w:val="009E1BDF"/>
    <w:rsid w:val="009E6449"/>
    <w:rsid w:val="009F020E"/>
    <w:rsid w:val="00A00275"/>
    <w:rsid w:val="00A010ED"/>
    <w:rsid w:val="00A16212"/>
    <w:rsid w:val="00A25F1F"/>
    <w:rsid w:val="00A26879"/>
    <w:rsid w:val="00A2705A"/>
    <w:rsid w:val="00A4271F"/>
    <w:rsid w:val="00A445FE"/>
    <w:rsid w:val="00A46428"/>
    <w:rsid w:val="00A46CC0"/>
    <w:rsid w:val="00A46E82"/>
    <w:rsid w:val="00A53C3D"/>
    <w:rsid w:val="00A54BD5"/>
    <w:rsid w:val="00A618AB"/>
    <w:rsid w:val="00A6278A"/>
    <w:rsid w:val="00A63087"/>
    <w:rsid w:val="00A64274"/>
    <w:rsid w:val="00A70C0B"/>
    <w:rsid w:val="00A7113B"/>
    <w:rsid w:val="00A7581D"/>
    <w:rsid w:val="00A761E5"/>
    <w:rsid w:val="00A863E8"/>
    <w:rsid w:val="00A8792A"/>
    <w:rsid w:val="00A91102"/>
    <w:rsid w:val="00A97CC8"/>
    <w:rsid w:val="00AA1172"/>
    <w:rsid w:val="00AA4E06"/>
    <w:rsid w:val="00AA5074"/>
    <w:rsid w:val="00AA528E"/>
    <w:rsid w:val="00AB131D"/>
    <w:rsid w:val="00AB5D5F"/>
    <w:rsid w:val="00AB68E8"/>
    <w:rsid w:val="00AC118B"/>
    <w:rsid w:val="00AC2A80"/>
    <w:rsid w:val="00AC5281"/>
    <w:rsid w:val="00AE6408"/>
    <w:rsid w:val="00AF452C"/>
    <w:rsid w:val="00B0209E"/>
    <w:rsid w:val="00B048AE"/>
    <w:rsid w:val="00B13AE2"/>
    <w:rsid w:val="00B151B3"/>
    <w:rsid w:val="00B222F3"/>
    <w:rsid w:val="00B30F48"/>
    <w:rsid w:val="00B33379"/>
    <w:rsid w:val="00B3345B"/>
    <w:rsid w:val="00B37D36"/>
    <w:rsid w:val="00B51926"/>
    <w:rsid w:val="00B542A9"/>
    <w:rsid w:val="00B63FF7"/>
    <w:rsid w:val="00B641B4"/>
    <w:rsid w:val="00B6708B"/>
    <w:rsid w:val="00B73BE3"/>
    <w:rsid w:val="00B75683"/>
    <w:rsid w:val="00B77AD6"/>
    <w:rsid w:val="00BA7EF9"/>
    <w:rsid w:val="00BB0388"/>
    <w:rsid w:val="00BB66DC"/>
    <w:rsid w:val="00BC3AAF"/>
    <w:rsid w:val="00BC617C"/>
    <w:rsid w:val="00BC6ED2"/>
    <w:rsid w:val="00BD218E"/>
    <w:rsid w:val="00BD501B"/>
    <w:rsid w:val="00BE11CA"/>
    <w:rsid w:val="00BE3CD6"/>
    <w:rsid w:val="00BE4A06"/>
    <w:rsid w:val="00BF6054"/>
    <w:rsid w:val="00BF78FF"/>
    <w:rsid w:val="00BF79A1"/>
    <w:rsid w:val="00C023DE"/>
    <w:rsid w:val="00C045EC"/>
    <w:rsid w:val="00C0520D"/>
    <w:rsid w:val="00C0585E"/>
    <w:rsid w:val="00C05F17"/>
    <w:rsid w:val="00C1028B"/>
    <w:rsid w:val="00C15572"/>
    <w:rsid w:val="00C16778"/>
    <w:rsid w:val="00C20711"/>
    <w:rsid w:val="00C224D4"/>
    <w:rsid w:val="00C24931"/>
    <w:rsid w:val="00C27980"/>
    <w:rsid w:val="00C303D4"/>
    <w:rsid w:val="00C332C7"/>
    <w:rsid w:val="00C340D0"/>
    <w:rsid w:val="00C5065E"/>
    <w:rsid w:val="00C51319"/>
    <w:rsid w:val="00C518ED"/>
    <w:rsid w:val="00C523F1"/>
    <w:rsid w:val="00C52C5A"/>
    <w:rsid w:val="00C56938"/>
    <w:rsid w:val="00C73EC2"/>
    <w:rsid w:val="00C7671A"/>
    <w:rsid w:val="00C7764C"/>
    <w:rsid w:val="00C81C2D"/>
    <w:rsid w:val="00C85638"/>
    <w:rsid w:val="00C86229"/>
    <w:rsid w:val="00C92287"/>
    <w:rsid w:val="00C93714"/>
    <w:rsid w:val="00C978EF"/>
    <w:rsid w:val="00CA0601"/>
    <w:rsid w:val="00CC16CD"/>
    <w:rsid w:val="00CC1CC7"/>
    <w:rsid w:val="00CC2E45"/>
    <w:rsid w:val="00CC4AD4"/>
    <w:rsid w:val="00CC4E29"/>
    <w:rsid w:val="00CC612B"/>
    <w:rsid w:val="00CD0024"/>
    <w:rsid w:val="00CD051F"/>
    <w:rsid w:val="00CD0C50"/>
    <w:rsid w:val="00CD4912"/>
    <w:rsid w:val="00CD60E7"/>
    <w:rsid w:val="00CD7694"/>
    <w:rsid w:val="00CE27B0"/>
    <w:rsid w:val="00CE3DC0"/>
    <w:rsid w:val="00CE4B0B"/>
    <w:rsid w:val="00CF39C6"/>
    <w:rsid w:val="00D16EFA"/>
    <w:rsid w:val="00D20701"/>
    <w:rsid w:val="00D228F3"/>
    <w:rsid w:val="00D2453C"/>
    <w:rsid w:val="00D31D4F"/>
    <w:rsid w:val="00D37443"/>
    <w:rsid w:val="00D42536"/>
    <w:rsid w:val="00D44DF0"/>
    <w:rsid w:val="00D46EC1"/>
    <w:rsid w:val="00D53A40"/>
    <w:rsid w:val="00D5428A"/>
    <w:rsid w:val="00D6215D"/>
    <w:rsid w:val="00D65CCD"/>
    <w:rsid w:val="00D81219"/>
    <w:rsid w:val="00D81BDF"/>
    <w:rsid w:val="00D82A4A"/>
    <w:rsid w:val="00D90DB2"/>
    <w:rsid w:val="00D93D93"/>
    <w:rsid w:val="00DA1311"/>
    <w:rsid w:val="00DA3BE9"/>
    <w:rsid w:val="00DA3DFB"/>
    <w:rsid w:val="00DA7021"/>
    <w:rsid w:val="00DB7E03"/>
    <w:rsid w:val="00DC0446"/>
    <w:rsid w:val="00DD1281"/>
    <w:rsid w:val="00DD1EA5"/>
    <w:rsid w:val="00DD2951"/>
    <w:rsid w:val="00DD3056"/>
    <w:rsid w:val="00DE3F82"/>
    <w:rsid w:val="00DE644F"/>
    <w:rsid w:val="00DF78F7"/>
    <w:rsid w:val="00E026A5"/>
    <w:rsid w:val="00E0401F"/>
    <w:rsid w:val="00E0487E"/>
    <w:rsid w:val="00E15F7F"/>
    <w:rsid w:val="00E30E38"/>
    <w:rsid w:val="00E31226"/>
    <w:rsid w:val="00E34CB2"/>
    <w:rsid w:val="00E41502"/>
    <w:rsid w:val="00E42316"/>
    <w:rsid w:val="00E454B4"/>
    <w:rsid w:val="00E45C7B"/>
    <w:rsid w:val="00E51107"/>
    <w:rsid w:val="00E53611"/>
    <w:rsid w:val="00E53BD8"/>
    <w:rsid w:val="00E54A79"/>
    <w:rsid w:val="00E67444"/>
    <w:rsid w:val="00E70422"/>
    <w:rsid w:val="00E706F4"/>
    <w:rsid w:val="00E7210B"/>
    <w:rsid w:val="00E74E69"/>
    <w:rsid w:val="00E75420"/>
    <w:rsid w:val="00E755DB"/>
    <w:rsid w:val="00E80B9D"/>
    <w:rsid w:val="00E950D8"/>
    <w:rsid w:val="00EA06FB"/>
    <w:rsid w:val="00EA5426"/>
    <w:rsid w:val="00EC63B5"/>
    <w:rsid w:val="00EC689F"/>
    <w:rsid w:val="00ED0137"/>
    <w:rsid w:val="00EE38FE"/>
    <w:rsid w:val="00EE3C77"/>
    <w:rsid w:val="00EE524F"/>
    <w:rsid w:val="00EE6683"/>
    <w:rsid w:val="00F001ED"/>
    <w:rsid w:val="00F07CBC"/>
    <w:rsid w:val="00F105AC"/>
    <w:rsid w:val="00F12385"/>
    <w:rsid w:val="00F15CF2"/>
    <w:rsid w:val="00F1720B"/>
    <w:rsid w:val="00F17DDE"/>
    <w:rsid w:val="00F23ED1"/>
    <w:rsid w:val="00F33A60"/>
    <w:rsid w:val="00F35B52"/>
    <w:rsid w:val="00F412AD"/>
    <w:rsid w:val="00F42EAE"/>
    <w:rsid w:val="00F46710"/>
    <w:rsid w:val="00F47EC0"/>
    <w:rsid w:val="00F51989"/>
    <w:rsid w:val="00F51DF6"/>
    <w:rsid w:val="00F52633"/>
    <w:rsid w:val="00F535B0"/>
    <w:rsid w:val="00F54DA3"/>
    <w:rsid w:val="00F5756A"/>
    <w:rsid w:val="00F600B1"/>
    <w:rsid w:val="00F612C1"/>
    <w:rsid w:val="00F6421D"/>
    <w:rsid w:val="00F6522D"/>
    <w:rsid w:val="00F656F7"/>
    <w:rsid w:val="00F665E0"/>
    <w:rsid w:val="00F67F73"/>
    <w:rsid w:val="00F7501B"/>
    <w:rsid w:val="00F769B2"/>
    <w:rsid w:val="00F776BE"/>
    <w:rsid w:val="00F82A50"/>
    <w:rsid w:val="00F960AD"/>
    <w:rsid w:val="00F963BA"/>
    <w:rsid w:val="00F9769D"/>
    <w:rsid w:val="00FA21FD"/>
    <w:rsid w:val="00FA5860"/>
    <w:rsid w:val="00FB12D3"/>
    <w:rsid w:val="00FB1A57"/>
    <w:rsid w:val="00FB26F7"/>
    <w:rsid w:val="00FB2EE0"/>
    <w:rsid w:val="00FB4123"/>
    <w:rsid w:val="00FC4114"/>
    <w:rsid w:val="00FC68B0"/>
    <w:rsid w:val="00FD7382"/>
    <w:rsid w:val="00FE2FF6"/>
    <w:rsid w:val="00FE4146"/>
    <w:rsid w:val="00FE4ED0"/>
    <w:rsid w:val="00FE71FB"/>
    <w:rsid w:val="00FE78B6"/>
    <w:rsid w:val="00FF1A9B"/>
    <w:rsid w:val="00FF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0F1F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96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12D"/>
    <w:pPr>
      <w:keepNext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ind w:left="-1354" w:right="-1440" w:firstLine="1354"/>
      <w:outlineLvl w:val="0"/>
    </w:pPr>
    <w:rPr>
      <w:rFonts w:asciiTheme="majorHAnsi" w:hAnsiTheme="majorHAnsi" w:cs="Times New Roman (Body CS)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B112D"/>
    <w:pPr>
      <w:keepNext/>
      <w:spacing w:after="0"/>
      <w:outlineLvl w:val="1"/>
    </w:pPr>
    <w:rPr>
      <w:rFonts w:asciiTheme="majorHAnsi" w:hAnsiTheme="majorHAnsi" w:cs="Times New Roman (Body CS)"/>
      <w:color w:val="4472C4" w:themeColor="accent1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087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087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087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087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087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08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08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12D"/>
    <w:pPr>
      <w:spacing w:before="0"/>
      <w:contextualSpacing/>
    </w:pPr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12D"/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B112D"/>
    <w:pPr>
      <w:spacing w:after="240" w:line="240" w:lineRule="auto"/>
      <w:jc w:val="center"/>
    </w:pPr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112D"/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112D"/>
    <w:rPr>
      <w:rFonts w:asciiTheme="majorHAnsi" w:hAnsiTheme="majorHAnsi" w:cs="Times New Roman (Body CS)"/>
      <w:b/>
      <w:bCs/>
      <w:caps/>
      <w:color w:val="FFFFFF" w:themeColor="background1"/>
      <w:spacing w:val="15"/>
      <w:shd w:val="clear" w:color="auto" w:fill="4472C4" w:themeFill="accent1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410067"/>
    <w:pPr>
      <w:spacing w:after="160" w:line="264" w:lineRule="auto"/>
      <w:ind w:right="576"/>
    </w:pPr>
    <w:rPr>
      <w:i/>
      <w:iCs/>
      <w:color w:val="4472C4" w:themeColor="accent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Normal"/>
    <w:link w:val="NoSpacingChar"/>
    <w:uiPriority w:val="1"/>
    <w:qFormat/>
    <w:rsid w:val="004B6087"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B112D"/>
    <w:rPr>
      <w:rFonts w:asciiTheme="majorHAnsi" w:hAnsiTheme="majorHAnsi" w:cs="Times New Roman (Body CS)"/>
      <w:color w:val="4472C4" w:themeColor="accent1"/>
      <w:spacing w:val="15"/>
    </w:rPr>
  </w:style>
  <w:style w:type="paragraph" w:styleId="ListBullet">
    <w:name w:val="List Bullet"/>
    <w:basedOn w:val="Normal"/>
    <w:uiPriority w:val="1"/>
    <w:qFormat/>
    <w:rsid w:val="007A6C69"/>
    <w:pPr>
      <w:numPr>
        <w:numId w:val="2"/>
      </w:numPr>
      <w:spacing w:after="60"/>
    </w:pPr>
    <w:rPr>
      <w:b/>
      <w:color w:val="1F4E79" w:themeColor="accent5" w:themeShade="80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12D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2A04F7"/>
    <w:pPr>
      <w:spacing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112D"/>
    <w:rPr>
      <w:rFonts w:asciiTheme="majorHAnsi" w:eastAsiaTheme="majorEastAsia" w:hAnsiTheme="majorHAnsi" w:cstheme="majorBidi"/>
      <w:noProof/>
      <w:color w:val="1F3864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0B112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FootnoteText">
    <w:name w:val="footnote text"/>
    <w:basedOn w:val="Normal"/>
    <w:link w:val="FootnoteTextChar"/>
    <w:uiPriority w:val="12"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sid w:val="000B112D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0B112D"/>
    <w:rPr>
      <w:sz w:val="20"/>
      <w:szCs w:val="20"/>
    </w:rPr>
  </w:style>
  <w:style w:type="character" w:styleId="Strong">
    <w:name w:val="Strong"/>
    <w:uiPriority w:val="22"/>
    <w:qFormat/>
    <w:rsid w:val="004B608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08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087"/>
    <w:rPr>
      <w:i/>
      <w:caps/>
      <w:spacing w:val="10"/>
      <w:sz w:val="18"/>
      <w:szCs w:val="18"/>
    </w:rPr>
  </w:style>
  <w:style w:type="character" w:styleId="IntenseEmphasis">
    <w:name w:val="Intense Emphasis"/>
    <w:uiPriority w:val="21"/>
    <w:semiHidden/>
    <w:qFormat/>
    <w:rsid w:val="004B6087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B6087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B112D"/>
    <w:rPr>
      <w:i/>
      <w:iCs/>
      <w:color w:val="4472C4" w:themeColor="accent1"/>
      <w:sz w:val="20"/>
      <w:szCs w:val="20"/>
    </w:rPr>
  </w:style>
  <w:style w:type="character" w:styleId="IntenseReference">
    <w:name w:val="Intense Reference"/>
    <w:uiPriority w:val="32"/>
    <w:semiHidden/>
    <w:qFormat/>
    <w:rsid w:val="004B6087"/>
    <w:rPr>
      <w:b/>
      <w:bCs/>
      <w:i/>
      <w:iCs/>
      <w:caps/>
      <w:color w:val="4472C4" w:themeColor="accent1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538135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087"/>
    <w:rPr>
      <w:caps/>
      <w:color w:val="1F3763" w:themeColor="accent1" w:themeShade="7F"/>
      <w:spacing w:val="1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6087"/>
    <w:rPr>
      <w:b/>
      <w:bCs/>
      <w:color w:val="2F5496" w:themeColor="accent1" w:themeShade="BF"/>
      <w:sz w:val="16"/>
      <w:szCs w:val="16"/>
    </w:rPr>
  </w:style>
  <w:style w:type="character" w:styleId="Emphasis">
    <w:name w:val="Emphasis"/>
    <w:uiPriority w:val="20"/>
    <w:semiHidden/>
    <w:qFormat/>
    <w:rsid w:val="004B6087"/>
    <w:rPr>
      <w:caps/>
      <w:color w:val="1F3763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4B6087"/>
    <w:rPr>
      <w:sz w:val="20"/>
      <w:szCs w:val="20"/>
    </w:rPr>
  </w:style>
  <w:style w:type="paragraph" w:styleId="ListParagraph">
    <w:name w:val="List Paragraph"/>
    <w:basedOn w:val="Normal"/>
    <w:uiPriority w:val="34"/>
    <w:semiHidden/>
    <w:qFormat/>
    <w:rsid w:val="004B60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4B608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B112D"/>
    <w:rPr>
      <w:i/>
      <w:iCs/>
      <w:sz w:val="20"/>
      <w:szCs w:val="20"/>
    </w:rPr>
  </w:style>
  <w:style w:type="character" w:styleId="SubtleEmphasis">
    <w:name w:val="Subtle Emphasis"/>
    <w:uiPriority w:val="19"/>
    <w:semiHidden/>
    <w:qFormat/>
    <w:rsid w:val="004B6087"/>
    <w:rPr>
      <w:i/>
      <w:iCs/>
      <w:color w:val="1F3763" w:themeColor="accent1" w:themeShade="7F"/>
    </w:rPr>
  </w:style>
  <w:style w:type="character" w:styleId="SubtleReference">
    <w:name w:val="Subtle Reference"/>
    <w:uiPriority w:val="31"/>
    <w:semiHidden/>
    <w:qFormat/>
    <w:rsid w:val="004B6087"/>
    <w:rPr>
      <w:b/>
      <w:bCs/>
      <w:color w:val="4472C4" w:themeColor="accent1"/>
    </w:rPr>
  </w:style>
  <w:style w:type="character" w:styleId="BookTitle">
    <w:name w:val="Book Title"/>
    <w:uiPriority w:val="33"/>
    <w:semiHidden/>
    <w:qFormat/>
    <w:rsid w:val="004B608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087"/>
    <w:pPr>
      <w:outlineLvl w:val="9"/>
    </w:pPr>
  </w:style>
  <w:style w:type="table" w:styleId="ListTable1Light-Accent1">
    <w:name w:val="List Table 1 Light Accent 1"/>
    <w:basedOn w:val="TableNormal"/>
    <w:uiPriority w:val="46"/>
    <w:rsid w:val="002854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4">
    <w:name w:val="List Table 1 Light Accent 4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5">
    <w:name w:val="Grid Table 1 Light Accent 5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">
    <w:name w:val="Grid Table 3"/>
    <w:basedOn w:val="TableNormal"/>
    <w:uiPriority w:val="48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8698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8698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ProposalTable1">
    <w:name w:val="Proposal Table1"/>
    <w:basedOn w:val="TableNormal"/>
    <w:uiPriority w:val="99"/>
    <w:rsid w:val="00705F7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A3B90"/>
    <w:rPr>
      <w:color w:val="605E5C"/>
      <w:shd w:val="clear" w:color="auto" w:fill="E1DFDD"/>
    </w:rPr>
  </w:style>
  <w:style w:type="character" w:customStyle="1" w:styleId="b">
    <w:name w:val="b"/>
    <w:basedOn w:val="DefaultParagraphFont"/>
    <w:rsid w:val="001913E9"/>
  </w:style>
  <w:style w:type="character" w:customStyle="1" w:styleId="entry">
    <w:name w:val="entry"/>
    <w:basedOn w:val="DefaultParagraphFont"/>
    <w:rsid w:val="001913E9"/>
  </w:style>
  <w:style w:type="character" w:customStyle="1" w:styleId="k">
    <w:name w:val="k"/>
    <w:basedOn w:val="DefaultParagraphFont"/>
    <w:rsid w:val="001913E9"/>
  </w:style>
  <w:style w:type="character" w:customStyle="1" w:styleId="s">
    <w:name w:val="s"/>
    <w:basedOn w:val="DefaultParagraphFont"/>
    <w:rsid w:val="00191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gakulk\AppData\Roaming\Microsoft\Templates\Business%20services%20propos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B202D6D9F14CFBB433AC6AA2FAE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CFAEB-DCEA-4ECF-9C71-1BFB74BD9CBB}"/>
      </w:docPartPr>
      <w:docPartBody>
        <w:p w:rsidR="0074667C" w:rsidRDefault="00805A76" w:rsidP="00805A76">
          <w:pPr>
            <w:pStyle w:val="46B202D6D9F14CFBB433AC6AA2FAEEFE"/>
          </w:pPr>
          <w:r w:rsidRPr="00E0401F">
            <w:t>OLSON HARRIS LTD.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DEE"/>
    <w:rsid w:val="00035960"/>
    <w:rsid w:val="000F564F"/>
    <w:rsid w:val="003B3DE1"/>
    <w:rsid w:val="00444D4E"/>
    <w:rsid w:val="004B6DEE"/>
    <w:rsid w:val="004E4E30"/>
    <w:rsid w:val="006B77FA"/>
    <w:rsid w:val="006C6189"/>
    <w:rsid w:val="0074667C"/>
    <w:rsid w:val="00777D0C"/>
    <w:rsid w:val="00805A76"/>
    <w:rsid w:val="009078BC"/>
    <w:rsid w:val="00B31402"/>
    <w:rsid w:val="00DD5258"/>
    <w:rsid w:val="00DF0C5D"/>
    <w:rsid w:val="00F85F94"/>
    <w:rsid w:val="00FB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00" w:after="0" w:line="276" w:lineRule="auto"/>
      <w:outlineLvl w:val="1"/>
    </w:pPr>
    <w:rPr>
      <w:rFonts w:asciiTheme="majorHAnsi" w:hAnsiTheme="majorHAnsi" w:cs="Times New Roman (Body CS)"/>
      <w:color w:val="4472C4" w:themeColor="accent1"/>
      <w:spacing w:val="15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 (Body CS)"/>
      <w:color w:val="4472C4" w:themeColor="accent1"/>
      <w:spacing w:val="15"/>
      <w:lang w:eastAsia="ja-JP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46B202D6D9F14CFBB433AC6AA2FAEEFE">
    <w:name w:val="46B202D6D9F14CFBB433AC6AA2FAEEFE"/>
    <w:rsid w:val="00805A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73">
      <a:majorFont>
        <a:latin typeface="Segoe U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3926D6109D6249BF6DFC78CF2D4268" ma:contentTypeVersion="13" ma:contentTypeDescription="Create a new document." ma:contentTypeScope="" ma:versionID="7352c4a42f4fb603996abd768fd5c30e">
  <xsd:schema xmlns:xsd="http://www.w3.org/2001/XMLSchema" xmlns:xs="http://www.w3.org/2001/XMLSchema" xmlns:p="http://schemas.microsoft.com/office/2006/metadata/properties" xmlns:ns2="43df7a41-fe2d-4b60-8013-ca92487b2710" xmlns:ns3="29c6b700-2ccb-4a75-8a8f-6911a724bfac" targetNamespace="http://schemas.microsoft.com/office/2006/metadata/properties" ma:root="true" ma:fieldsID="204cf5a22fc679dd2e66e70aefda168f" ns2:_="" ns3:_="">
    <xsd:import namespace="43df7a41-fe2d-4b60-8013-ca92487b2710"/>
    <xsd:import namespace="29c6b700-2ccb-4a75-8a8f-6911a724bf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f7a41-fe2d-4b60-8013-ca92487b27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6b700-2ccb-4a75-8a8f-6911a724bfa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278123f-2c21-4fc7-ab40-a00bd0b0426d}" ma:internalName="TaxCatchAll" ma:showField="CatchAllData" ma:web="29c6b700-2ccb-4a75-8a8f-6911a724bf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c6b700-2ccb-4a75-8a8f-6911a724bfac" xsi:nil="true"/>
    <lcf76f155ced4ddcb4097134ff3c332f xmlns="43df7a41-fe2d-4b60-8013-ca92487b27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8DA2DD1-9176-4EE9-83C1-DE4CE4CFFD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DF8485-A81E-4EAB-8FBF-E1FDAA1450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df7a41-fe2d-4b60-8013-ca92487b2710"/>
    <ds:schemaRef ds:uri="29c6b700-2ccb-4a75-8a8f-6911a724bf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F72BD2-9D26-421F-A797-1BF6F32B09FD}">
  <ds:schemaRefs>
    <ds:schemaRef ds:uri="http://schemas.microsoft.com/office/2006/metadata/properties"/>
    <ds:schemaRef ds:uri="http://schemas.microsoft.com/office/infopath/2007/PartnerControls"/>
    <ds:schemaRef ds:uri="29c6b700-2ccb-4a75-8a8f-6911a724bfac"/>
    <ds:schemaRef ds:uri="43df7a41-fe2d-4b60-8013-ca92487b2710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services proposal</Template>
  <TotalTime>0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2024-01-04T15:27:00Z</dcterms:created>
  <dcterms:modified xsi:type="dcterms:W3CDTF">2024-01-04T15:27:00Z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0x010100313926D6109D6249BF6DFC78CF2D4268</vt:lpwstr>
  </property>
</Properties>
</file>